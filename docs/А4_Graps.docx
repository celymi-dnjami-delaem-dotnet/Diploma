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2A9C16" w14:textId="77777777" w:rsidR="00B54FC2" w:rsidRDefault="00B54FC2">
      <w:pPr>
        <w:jc w:val="left"/>
        <w:rPr>
          <w:lang w:val="en-US"/>
        </w:rPr>
      </w:pP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743"/>
        <w:gridCol w:w="744"/>
        <w:gridCol w:w="744"/>
        <w:gridCol w:w="744"/>
        <w:gridCol w:w="744"/>
        <w:gridCol w:w="744"/>
        <w:gridCol w:w="743"/>
        <w:gridCol w:w="744"/>
        <w:gridCol w:w="744"/>
        <w:gridCol w:w="744"/>
        <w:gridCol w:w="744"/>
        <w:gridCol w:w="744"/>
      </w:tblGrid>
      <w:tr w:rsidR="0096129D" w14:paraId="0F24086A" w14:textId="10B448B5" w:rsidTr="0096129D">
        <w:trPr>
          <w:cantSplit/>
          <w:trHeight w:val="1876"/>
        </w:trPr>
        <w:tc>
          <w:tcPr>
            <w:tcW w:w="743" w:type="dxa"/>
            <w:textDirection w:val="btLr"/>
          </w:tcPr>
          <w:p w14:paraId="68B2E097" w14:textId="77777777" w:rsidR="0096129D" w:rsidRPr="00C0595E" w:rsidRDefault="0096129D" w:rsidP="00C0595E">
            <w:pPr>
              <w:ind w:left="113" w:right="113"/>
              <w:jc w:val="center"/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proofErr w:type="spellStart"/>
            <w:r w:rsidRPr="00C0595E">
              <w:rPr>
                <w:rFonts w:ascii="Times New Roman" w:hAnsi="Times New Roman" w:cs="Times New Roman"/>
                <w:sz w:val="36"/>
                <w:szCs w:val="36"/>
              </w:rPr>
              <w:t>Значение</w:t>
            </w:r>
            <w:proofErr w:type="spellEnd"/>
          </w:p>
        </w:tc>
        <w:tc>
          <w:tcPr>
            <w:tcW w:w="744" w:type="dxa"/>
            <w:textDirection w:val="btLr"/>
          </w:tcPr>
          <w:p w14:paraId="315EF093" w14:textId="1762E669" w:rsidR="0096129D" w:rsidRPr="00C0595E" w:rsidRDefault="0096129D" w:rsidP="00C0595E">
            <w:pPr>
              <w:ind w:left="113" w:right="113"/>
              <w:jc w:val="center"/>
              <w:rPr>
                <w:rFonts w:ascii="Times New Roman" w:hAnsi="Times New Roman" w:cs="Times New Roman"/>
                <w:sz w:val="36"/>
                <w:szCs w:val="36"/>
                <w:lang w:val="ru-RU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ru-RU"/>
              </w:rPr>
              <w:t>2</w:t>
            </w:r>
          </w:p>
        </w:tc>
        <w:tc>
          <w:tcPr>
            <w:tcW w:w="744" w:type="dxa"/>
            <w:textDirection w:val="btLr"/>
          </w:tcPr>
          <w:p w14:paraId="22400A93" w14:textId="77777777" w:rsidR="0096129D" w:rsidRPr="00C0595E" w:rsidRDefault="0096129D" w:rsidP="00C0595E">
            <w:pPr>
              <w:ind w:left="113" w:right="113"/>
              <w:jc w:val="center"/>
              <w:rPr>
                <w:rFonts w:ascii="Times New Roman" w:hAnsi="Times New Roman" w:cs="Times New Roman"/>
                <w:sz w:val="36"/>
                <w:szCs w:val="36"/>
                <w:lang w:val="ru-RU"/>
              </w:rPr>
            </w:pPr>
            <w:r w:rsidRPr="00C0595E">
              <w:rPr>
                <w:rFonts w:ascii="Times New Roman" w:hAnsi="Times New Roman" w:cs="Times New Roman"/>
                <w:sz w:val="36"/>
                <w:szCs w:val="36"/>
                <w:lang w:val="ru-RU"/>
              </w:rPr>
              <w:t>1</w:t>
            </w:r>
          </w:p>
        </w:tc>
        <w:tc>
          <w:tcPr>
            <w:tcW w:w="744" w:type="dxa"/>
            <w:textDirection w:val="btLr"/>
          </w:tcPr>
          <w:p w14:paraId="0DE274B5" w14:textId="39A1FE0D" w:rsidR="0096129D" w:rsidRPr="00C0595E" w:rsidRDefault="0096129D" w:rsidP="006C10D5">
            <w:pPr>
              <w:ind w:left="113" w:right="113"/>
              <w:jc w:val="center"/>
              <w:rPr>
                <w:rFonts w:ascii="Times New Roman" w:hAnsi="Times New Roman" w:cs="Times New Roman"/>
                <w:sz w:val="36"/>
                <w:szCs w:val="36"/>
                <w:lang w:val="ru-RU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ru-RU"/>
              </w:rPr>
              <w:t>4327,68</w:t>
            </w:r>
          </w:p>
        </w:tc>
        <w:tc>
          <w:tcPr>
            <w:tcW w:w="744" w:type="dxa"/>
            <w:textDirection w:val="btLr"/>
          </w:tcPr>
          <w:p w14:paraId="43A40C49" w14:textId="150B8389" w:rsidR="0096129D" w:rsidRPr="00C0595E" w:rsidRDefault="0096129D" w:rsidP="00C0595E">
            <w:pPr>
              <w:ind w:left="113" w:right="113"/>
              <w:jc w:val="center"/>
              <w:rPr>
                <w:rFonts w:ascii="Times New Roman" w:hAnsi="Times New Roman" w:cs="Times New Roman"/>
                <w:sz w:val="36"/>
                <w:szCs w:val="36"/>
                <w:lang w:val="ru-RU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ru-RU"/>
              </w:rPr>
              <w:t>623,71</w:t>
            </w:r>
          </w:p>
        </w:tc>
        <w:tc>
          <w:tcPr>
            <w:tcW w:w="744" w:type="dxa"/>
            <w:textDirection w:val="btLr"/>
          </w:tcPr>
          <w:p w14:paraId="07781FC5" w14:textId="49FA6115" w:rsidR="0096129D" w:rsidRPr="00C0595E" w:rsidRDefault="0096129D" w:rsidP="00C0595E">
            <w:pPr>
              <w:ind w:left="113" w:right="113"/>
              <w:jc w:val="center"/>
              <w:rPr>
                <w:rFonts w:ascii="Times New Roman" w:hAnsi="Times New Roman" w:cs="Times New Roman"/>
                <w:sz w:val="36"/>
                <w:szCs w:val="36"/>
                <w:lang w:val="ru-RU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ru-RU"/>
              </w:rPr>
              <w:t>4256</w:t>
            </w:r>
          </w:p>
        </w:tc>
        <w:tc>
          <w:tcPr>
            <w:tcW w:w="743" w:type="dxa"/>
            <w:textDirection w:val="btLr"/>
          </w:tcPr>
          <w:p w14:paraId="2667747A" w14:textId="3387C63F" w:rsidR="0096129D" w:rsidRPr="00C0595E" w:rsidRDefault="0096129D" w:rsidP="006C10D5">
            <w:pPr>
              <w:ind w:left="113" w:right="113"/>
              <w:jc w:val="center"/>
              <w:rPr>
                <w:rFonts w:ascii="Times New Roman" w:hAnsi="Times New Roman" w:cs="Times New Roman"/>
                <w:sz w:val="36"/>
                <w:szCs w:val="36"/>
                <w:lang w:val="ru-RU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ru-RU"/>
              </w:rPr>
              <w:t>9207,39</w:t>
            </w:r>
          </w:p>
        </w:tc>
        <w:tc>
          <w:tcPr>
            <w:tcW w:w="744" w:type="dxa"/>
            <w:textDirection w:val="btLr"/>
          </w:tcPr>
          <w:p w14:paraId="69EC30BA" w14:textId="5F3207B1" w:rsidR="0096129D" w:rsidRPr="00C0595E" w:rsidRDefault="0096129D" w:rsidP="00C0595E">
            <w:pPr>
              <w:ind w:left="113" w:right="113"/>
              <w:jc w:val="center"/>
              <w:rPr>
                <w:rFonts w:ascii="Times New Roman" w:hAnsi="Times New Roman" w:cs="Times New Roman"/>
                <w:sz w:val="36"/>
                <w:szCs w:val="36"/>
                <w:lang w:val="ru-RU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ru-RU"/>
              </w:rPr>
              <w:t>1289,03</w:t>
            </w:r>
          </w:p>
        </w:tc>
        <w:tc>
          <w:tcPr>
            <w:tcW w:w="744" w:type="dxa"/>
            <w:textDirection w:val="btLr"/>
          </w:tcPr>
          <w:p w14:paraId="2516498E" w14:textId="690AF544" w:rsidR="0096129D" w:rsidRPr="00C0595E" w:rsidRDefault="0096129D" w:rsidP="00C0595E">
            <w:pPr>
              <w:ind w:left="113" w:right="113"/>
              <w:jc w:val="center"/>
              <w:rPr>
                <w:rFonts w:ascii="Times New Roman" w:hAnsi="Times New Roman" w:cs="Times New Roman"/>
                <w:sz w:val="36"/>
                <w:szCs w:val="36"/>
                <w:lang w:val="ru-RU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ru-RU"/>
              </w:rPr>
              <w:t>10496,42</w:t>
            </w:r>
          </w:p>
        </w:tc>
        <w:tc>
          <w:tcPr>
            <w:tcW w:w="744" w:type="dxa"/>
            <w:textDirection w:val="btLr"/>
          </w:tcPr>
          <w:p w14:paraId="63109B55" w14:textId="7B8CA906" w:rsidR="0096129D" w:rsidRPr="00C0595E" w:rsidRDefault="0096129D" w:rsidP="0096129D">
            <w:pPr>
              <w:ind w:left="113" w:right="113"/>
              <w:jc w:val="center"/>
              <w:rPr>
                <w:rFonts w:ascii="Times New Roman" w:hAnsi="Times New Roman" w:cs="Times New Roman"/>
                <w:sz w:val="36"/>
                <w:szCs w:val="36"/>
                <w:lang w:val="ru-RU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ru-RU"/>
              </w:rPr>
              <w:t>19000</w:t>
            </w:r>
          </w:p>
        </w:tc>
        <w:tc>
          <w:tcPr>
            <w:tcW w:w="744" w:type="dxa"/>
            <w:textDirection w:val="btLr"/>
          </w:tcPr>
          <w:p w14:paraId="67CBDE9C" w14:textId="29203C8B" w:rsidR="0096129D" w:rsidRPr="0096129D" w:rsidRDefault="0096129D" w:rsidP="0096129D">
            <w:pPr>
              <w:ind w:left="113" w:right="113"/>
              <w:jc w:val="center"/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5336,91</w:t>
            </w:r>
          </w:p>
        </w:tc>
        <w:tc>
          <w:tcPr>
            <w:tcW w:w="744" w:type="dxa"/>
            <w:textDirection w:val="btLr"/>
          </w:tcPr>
          <w:p w14:paraId="6F55F8D4" w14:textId="2648F065" w:rsidR="0096129D" w:rsidRPr="00827619" w:rsidRDefault="0096129D" w:rsidP="0096129D">
            <w:pPr>
              <w:ind w:left="113" w:right="113"/>
              <w:jc w:val="center"/>
              <w:rPr>
                <w:rFonts w:ascii="Times New Roman" w:hAnsi="Times New Roman" w:cs="Times New Roman"/>
                <w:sz w:val="36"/>
                <w:szCs w:val="36"/>
                <w:lang w:val="ru-RU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50,8</w:t>
            </w:r>
            <w:r w:rsidR="00827619">
              <w:rPr>
                <w:rFonts w:ascii="Times New Roman" w:hAnsi="Times New Roman" w:cs="Times New Roman"/>
                <w:sz w:val="36"/>
                <w:szCs w:val="36"/>
                <w:lang w:val="ru-RU"/>
              </w:rPr>
              <w:t>5</w:t>
            </w:r>
          </w:p>
        </w:tc>
      </w:tr>
      <w:tr w:rsidR="0096129D" w:rsidRPr="00B54FC2" w14:paraId="1A08E0B7" w14:textId="5037DC3E" w:rsidTr="0096129D">
        <w:trPr>
          <w:cantSplit/>
          <w:trHeight w:val="10233"/>
        </w:trPr>
        <w:tc>
          <w:tcPr>
            <w:tcW w:w="743" w:type="dxa"/>
            <w:textDirection w:val="btLr"/>
          </w:tcPr>
          <w:p w14:paraId="746379A3" w14:textId="77777777" w:rsidR="0096129D" w:rsidRPr="00C0595E" w:rsidRDefault="0096129D" w:rsidP="00C0595E">
            <w:pPr>
              <w:ind w:left="113" w:right="113"/>
              <w:jc w:val="center"/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proofErr w:type="spellStart"/>
            <w:r w:rsidRPr="00C0595E">
              <w:rPr>
                <w:rFonts w:ascii="Times New Roman" w:hAnsi="Times New Roman" w:cs="Times New Roman"/>
                <w:sz w:val="36"/>
                <w:szCs w:val="36"/>
              </w:rPr>
              <w:t>Наименование</w:t>
            </w:r>
            <w:proofErr w:type="spellEnd"/>
            <w:r w:rsidRPr="00C0595E"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proofErr w:type="spellStart"/>
            <w:r w:rsidRPr="00C0595E">
              <w:rPr>
                <w:rFonts w:ascii="Times New Roman" w:hAnsi="Times New Roman" w:cs="Times New Roman"/>
                <w:sz w:val="36"/>
                <w:szCs w:val="36"/>
              </w:rPr>
              <w:t>показателя</w:t>
            </w:r>
            <w:proofErr w:type="spellEnd"/>
          </w:p>
        </w:tc>
        <w:tc>
          <w:tcPr>
            <w:tcW w:w="744" w:type="dxa"/>
            <w:textDirection w:val="btLr"/>
          </w:tcPr>
          <w:p w14:paraId="273E45B9" w14:textId="77777777" w:rsidR="0096129D" w:rsidRPr="00C0595E" w:rsidRDefault="0096129D" w:rsidP="00B54FC2">
            <w:pPr>
              <w:ind w:left="113" w:right="113"/>
              <w:jc w:val="left"/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proofErr w:type="spellStart"/>
            <w:r w:rsidRPr="00C0595E">
              <w:rPr>
                <w:rFonts w:ascii="Times New Roman" w:hAnsi="Times New Roman" w:cs="Times New Roman"/>
                <w:sz w:val="36"/>
                <w:szCs w:val="36"/>
              </w:rPr>
              <w:t>Время</w:t>
            </w:r>
            <w:proofErr w:type="spellEnd"/>
            <w:r w:rsidRPr="00C0595E"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proofErr w:type="spellStart"/>
            <w:r w:rsidRPr="00C0595E">
              <w:rPr>
                <w:rFonts w:ascii="Times New Roman" w:hAnsi="Times New Roman" w:cs="Times New Roman"/>
                <w:sz w:val="36"/>
                <w:szCs w:val="36"/>
              </w:rPr>
              <w:t>разработки</w:t>
            </w:r>
            <w:proofErr w:type="spellEnd"/>
            <w:r w:rsidRPr="00C0595E">
              <w:rPr>
                <w:rFonts w:ascii="Times New Roman" w:hAnsi="Times New Roman" w:cs="Times New Roman"/>
                <w:sz w:val="36"/>
                <w:szCs w:val="36"/>
              </w:rPr>
              <w:t>, мес.</w:t>
            </w:r>
          </w:p>
        </w:tc>
        <w:tc>
          <w:tcPr>
            <w:tcW w:w="744" w:type="dxa"/>
            <w:textDirection w:val="btLr"/>
          </w:tcPr>
          <w:p w14:paraId="1B058614" w14:textId="77777777" w:rsidR="0096129D" w:rsidRPr="00C0595E" w:rsidRDefault="0096129D" w:rsidP="00B54FC2">
            <w:pPr>
              <w:ind w:left="113" w:right="113"/>
              <w:jc w:val="left"/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proofErr w:type="spellStart"/>
            <w:r w:rsidRPr="00C0595E">
              <w:rPr>
                <w:rFonts w:ascii="Times New Roman" w:hAnsi="Times New Roman" w:cs="Times New Roman"/>
                <w:sz w:val="36"/>
                <w:szCs w:val="36"/>
              </w:rPr>
              <w:t>Количество</w:t>
            </w:r>
            <w:proofErr w:type="spellEnd"/>
            <w:r w:rsidRPr="00C0595E"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proofErr w:type="spellStart"/>
            <w:r w:rsidRPr="00C0595E">
              <w:rPr>
                <w:rFonts w:ascii="Times New Roman" w:hAnsi="Times New Roman" w:cs="Times New Roman"/>
                <w:sz w:val="36"/>
                <w:szCs w:val="36"/>
              </w:rPr>
              <w:t>программистов</w:t>
            </w:r>
            <w:proofErr w:type="spellEnd"/>
            <w:r w:rsidRPr="00C0595E">
              <w:rPr>
                <w:rFonts w:ascii="Times New Roman" w:hAnsi="Times New Roman" w:cs="Times New Roman"/>
                <w:sz w:val="36"/>
                <w:szCs w:val="36"/>
              </w:rPr>
              <w:t xml:space="preserve">, </w:t>
            </w:r>
            <w:proofErr w:type="spellStart"/>
            <w:r w:rsidRPr="00C0595E">
              <w:rPr>
                <w:rFonts w:ascii="Times New Roman" w:hAnsi="Times New Roman" w:cs="Times New Roman"/>
                <w:sz w:val="36"/>
                <w:szCs w:val="36"/>
              </w:rPr>
              <w:t>чел</w:t>
            </w:r>
            <w:proofErr w:type="spellEnd"/>
            <w:r w:rsidRPr="00C0595E">
              <w:rPr>
                <w:rFonts w:ascii="Times New Roman" w:hAnsi="Times New Roman" w:cs="Times New Roman"/>
                <w:sz w:val="36"/>
                <w:szCs w:val="36"/>
              </w:rPr>
              <w:t>.</w:t>
            </w:r>
          </w:p>
        </w:tc>
        <w:tc>
          <w:tcPr>
            <w:tcW w:w="744" w:type="dxa"/>
            <w:textDirection w:val="btLr"/>
          </w:tcPr>
          <w:p w14:paraId="3DF565C3" w14:textId="77777777" w:rsidR="0096129D" w:rsidRPr="00C0595E" w:rsidRDefault="0096129D" w:rsidP="00B54FC2">
            <w:pPr>
              <w:ind w:left="113" w:right="113"/>
              <w:jc w:val="left"/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 w:rsidRPr="00C0595E">
              <w:rPr>
                <w:rFonts w:ascii="Times New Roman" w:hAnsi="Times New Roman" w:cs="Times New Roman"/>
                <w:sz w:val="36"/>
                <w:szCs w:val="36"/>
              </w:rPr>
              <w:t xml:space="preserve">Зарплата с </w:t>
            </w:r>
            <w:proofErr w:type="spellStart"/>
            <w:r w:rsidRPr="00C0595E">
              <w:rPr>
                <w:rFonts w:ascii="Times New Roman" w:hAnsi="Times New Roman" w:cs="Times New Roman"/>
                <w:sz w:val="36"/>
                <w:szCs w:val="36"/>
              </w:rPr>
              <w:t>отчислениями</w:t>
            </w:r>
            <w:proofErr w:type="spellEnd"/>
            <w:r w:rsidRPr="00C0595E">
              <w:rPr>
                <w:rFonts w:ascii="Times New Roman" w:hAnsi="Times New Roman" w:cs="Times New Roman"/>
                <w:sz w:val="36"/>
                <w:szCs w:val="36"/>
              </w:rPr>
              <w:t>, руб.</w:t>
            </w:r>
          </w:p>
        </w:tc>
        <w:tc>
          <w:tcPr>
            <w:tcW w:w="744" w:type="dxa"/>
            <w:textDirection w:val="btLr"/>
          </w:tcPr>
          <w:p w14:paraId="0A4DC209" w14:textId="77777777" w:rsidR="0096129D" w:rsidRPr="00C0595E" w:rsidRDefault="0096129D" w:rsidP="00B54FC2">
            <w:pPr>
              <w:suppressAutoHyphens/>
              <w:ind w:left="113" w:right="113"/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 w:rsidRPr="00C0595E">
              <w:rPr>
                <w:rFonts w:ascii="Times New Roman" w:hAnsi="Times New Roman" w:cs="Times New Roman"/>
                <w:sz w:val="36"/>
                <w:szCs w:val="36"/>
              </w:rPr>
              <w:t>Расходы</w:t>
            </w:r>
            <w:proofErr w:type="spellEnd"/>
            <w:r w:rsidRPr="00C0595E">
              <w:rPr>
                <w:rFonts w:ascii="Times New Roman" w:hAnsi="Times New Roman" w:cs="Times New Roman"/>
                <w:sz w:val="36"/>
                <w:szCs w:val="36"/>
              </w:rPr>
              <w:t xml:space="preserve"> на </w:t>
            </w:r>
            <w:proofErr w:type="spellStart"/>
            <w:r w:rsidRPr="00C0595E">
              <w:rPr>
                <w:rFonts w:ascii="Times New Roman" w:hAnsi="Times New Roman" w:cs="Times New Roman"/>
                <w:sz w:val="36"/>
                <w:szCs w:val="36"/>
              </w:rPr>
              <w:t>материалы</w:t>
            </w:r>
            <w:proofErr w:type="spellEnd"/>
            <w:r w:rsidRPr="00C0595E">
              <w:rPr>
                <w:rFonts w:ascii="Times New Roman" w:hAnsi="Times New Roman" w:cs="Times New Roman"/>
                <w:sz w:val="36"/>
                <w:szCs w:val="36"/>
              </w:rPr>
              <w:t xml:space="preserve">, оплату машинного </w:t>
            </w:r>
            <w:proofErr w:type="spellStart"/>
            <w:r w:rsidRPr="00C0595E">
              <w:rPr>
                <w:rFonts w:ascii="Times New Roman" w:hAnsi="Times New Roman" w:cs="Times New Roman"/>
                <w:sz w:val="36"/>
                <w:szCs w:val="36"/>
              </w:rPr>
              <w:t>времени</w:t>
            </w:r>
            <w:proofErr w:type="spellEnd"/>
            <w:r w:rsidRPr="00C0595E">
              <w:rPr>
                <w:rFonts w:ascii="Times New Roman" w:hAnsi="Times New Roman" w:cs="Times New Roman"/>
                <w:sz w:val="36"/>
                <w:szCs w:val="36"/>
              </w:rPr>
              <w:t xml:space="preserve">, </w:t>
            </w:r>
            <w:proofErr w:type="spellStart"/>
            <w:r w:rsidRPr="00C0595E">
              <w:rPr>
                <w:rFonts w:ascii="Times New Roman" w:hAnsi="Times New Roman" w:cs="Times New Roman"/>
                <w:sz w:val="36"/>
                <w:szCs w:val="36"/>
              </w:rPr>
              <w:t>прочие</w:t>
            </w:r>
            <w:proofErr w:type="spellEnd"/>
            <w:r w:rsidRPr="00C0595E">
              <w:rPr>
                <w:rFonts w:ascii="Times New Roman" w:hAnsi="Times New Roman" w:cs="Times New Roman"/>
                <w:sz w:val="36"/>
                <w:szCs w:val="36"/>
              </w:rPr>
              <w:t>, руб</w:t>
            </w:r>
          </w:p>
        </w:tc>
        <w:tc>
          <w:tcPr>
            <w:tcW w:w="744" w:type="dxa"/>
            <w:textDirection w:val="btLr"/>
          </w:tcPr>
          <w:p w14:paraId="64197EBA" w14:textId="77777777" w:rsidR="0096129D" w:rsidRPr="00C0595E" w:rsidRDefault="0096129D" w:rsidP="00B54FC2">
            <w:pPr>
              <w:ind w:left="113" w:right="113"/>
              <w:jc w:val="left"/>
              <w:rPr>
                <w:rFonts w:ascii="Times New Roman" w:hAnsi="Times New Roman" w:cs="Times New Roman"/>
                <w:sz w:val="36"/>
                <w:szCs w:val="36"/>
                <w:lang w:val="ru-RU"/>
              </w:rPr>
            </w:pPr>
            <w:proofErr w:type="spellStart"/>
            <w:r w:rsidRPr="00C0595E">
              <w:rPr>
                <w:rFonts w:ascii="Times New Roman" w:hAnsi="Times New Roman" w:cs="Times New Roman"/>
                <w:sz w:val="36"/>
                <w:szCs w:val="36"/>
              </w:rPr>
              <w:t>Накладные</w:t>
            </w:r>
            <w:proofErr w:type="spellEnd"/>
            <w:r w:rsidRPr="00C0595E"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proofErr w:type="spellStart"/>
            <w:r w:rsidRPr="00C0595E">
              <w:rPr>
                <w:rFonts w:ascii="Times New Roman" w:hAnsi="Times New Roman" w:cs="Times New Roman"/>
                <w:sz w:val="36"/>
                <w:szCs w:val="36"/>
              </w:rPr>
              <w:t>расходы</w:t>
            </w:r>
            <w:proofErr w:type="spellEnd"/>
            <w:r w:rsidRPr="00C0595E">
              <w:rPr>
                <w:rFonts w:ascii="Times New Roman" w:hAnsi="Times New Roman" w:cs="Times New Roman"/>
                <w:sz w:val="36"/>
                <w:szCs w:val="36"/>
              </w:rPr>
              <w:t>, руб</w:t>
            </w:r>
          </w:p>
        </w:tc>
        <w:tc>
          <w:tcPr>
            <w:tcW w:w="743" w:type="dxa"/>
            <w:textDirection w:val="btLr"/>
          </w:tcPr>
          <w:p w14:paraId="411F8CE6" w14:textId="77777777" w:rsidR="0096129D" w:rsidRPr="00C0595E" w:rsidRDefault="0096129D" w:rsidP="00B54FC2">
            <w:pPr>
              <w:suppressAutoHyphens/>
              <w:ind w:left="113" w:right="113"/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 w:rsidRPr="00C0595E">
              <w:rPr>
                <w:rFonts w:ascii="Times New Roman" w:hAnsi="Times New Roman" w:cs="Times New Roman"/>
                <w:sz w:val="36"/>
                <w:szCs w:val="36"/>
              </w:rPr>
              <w:t>Себестоимость</w:t>
            </w:r>
            <w:proofErr w:type="spellEnd"/>
            <w:r w:rsidRPr="00C0595E"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proofErr w:type="spellStart"/>
            <w:r w:rsidRPr="00C0595E">
              <w:rPr>
                <w:rFonts w:ascii="Times New Roman" w:hAnsi="Times New Roman" w:cs="Times New Roman"/>
                <w:sz w:val="36"/>
                <w:szCs w:val="36"/>
              </w:rPr>
              <w:t>разработки</w:t>
            </w:r>
            <w:proofErr w:type="spellEnd"/>
            <w:r w:rsidRPr="00C0595E">
              <w:rPr>
                <w:rFonts w:ascii="Times New Roman" w:hAnsi="Times New Roman" w:cs="Times New Roman"/>
                <w:sz w:val="36"/>
                <w:szCs w:val="36"/>
              </w:rPr>
              <w:t xml:space="preserve"> веб-</w:t>
            </w:r>
            <w:proofErr w:type="spellStart"/>
            <w:r w:rsidRPr="00C0595E">
              <w:rPr>
                <w:rFonts w:ascii="Times New Roman" w:hAnsi="Times New Roman" w:cs="Times New Roman"/>
                <w:sz w:val="36"/>
                <w:szCs w:val="36"/>
              </w:rPr>
              <w:t>приложения</w:t>
            </w:r>
            <w:proofErr w:type="spellEnd"/>
            <w:r w:rsidRPr="00C0595E">
              <w:rPr>
                <w:rFonts w:ascii="Times New Roman" w:hAnsi="Times New Roman" w:cs="Times New Roman"/>
                <w:sz w:val="36"/>
                <w:szCs w:val="36"/>
              </w:rPr>
              <w:t>, руб</w:t>
            </w:r>
          </w:p>
        </w:tc>
        <w:tc>
          <w:tcPr>
            <w:tcW w:w="744" w:type="dxa"/>
            <w:textDirection w:val="btLr"/>
          </w:tcPr>
          <w:p w14:paraId="726D1989" w14:textId="77777777" w:rsidR="0096129D" w:rsidRPr="00C0595E" w:rsidRDefault="0096129D" w:rsidP="00B54FC2">
            <w:pPr>
              <w:suppressAutoHyphens/>
              <w:ind w:left="113" w:right="113"/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 w:rsidRPr="00C0595E">
              <w:rPr>
                <w:rFonts w:ascii="Times New Roman" w:hAnsi="Times New Roman" w:cs="Times New Roman"/>
                <w:sz w:val="36"/>
                <w:szCs w:val="36"/>
              </w:rPr>
              <w:t>Расходы</w:t>
            </w:r>
            <w:proofErr w:type="spellEnd"/>
            <w:r w:rsidRPr="00C0595E">
              <w:rPr>
                <w:rFonts w:ascii="Times New Roman" w:hAnsi="Times New Roman" w:cs="Times New Roman"/>
                <w:sz w:val="36"/>
                <w:szCs w:val="36"/>
              </w:rPr>
              <w:t xml:space="preserve"> на </w:t>
            </w:r>
            <w:proofErr w:type="spellStart"/>
            <w:r w:rsidRPr="00C0595E">
              <w:rPr>
                <w:rFonts w:ascii="Times New Roman" w:hAnsi="Times New Roman" w:cs="Times New Roman"/>
                <w:sz w:val="36"/>
                <w:szCs w:val="36"/>
              </w:rPr>
              <w:t>сопровождение</w:t>
            </w:r>
            <w:proofErr w:type="spellEnd"/>
            <w:r w:rsidRPr="00C0595E">
              <w:rPr>
                <w:rFonts w:ascii="Times New Roman" w:hAnsi="Times New Roman" w:cs="Times New Roman"/>
                <w:sz w:val="36"/>
                <w:szCs w:val="36"/>
              </w:rPr>
              <w:t xml:space="preserve"> и </w:t>
            </w:r>
            <w:proofErr w:type="spellStart"/>
            <w:r w:rsidRPr="00C0595E">
              <w:rPr>
                <w:rFonts w:ascii="Times New Roman" w:hAnsi="Times New Roman" w:cs="Times New Roman"/>
                <w:sz w:val="36"/>
                <w:szCs w:val="36"/>
              </w:rPr>
              <w:t>адаптацию</w:t>
            </w:r>
            <w:proofErr w:type="spellEnd"/>
            <w:r w:rsidRPr="00C0595E">
              <w:rPr>
                <w:rFonts w:ascii="Times New Roman" w:hAnsi="Times New Roman" w:cs="Times New Roman"/>
                <w:sz w:val="36"/>
                <w:szCs w:val="36"/>
              </w:rPr>
              <w:t>, руб.</w:t>
            </w:r>
          </w:p>
        </w:tc>
        <w:tc>
          <w:tcPr>
            <w:tcW w:w="744" w:type="dxa"/>
            <w:textDirection w:val="btLr"/>
          </w:tcPr>
          <w:p w14:paraId="5E798FA2" w14:textId="77777777" w:rsidR="0096129D" w:rsidRPr="00C0595E" w:rsidRDefault="0096129D" w:rsidP="00B54FC2">
            <w:pPr>
              <w:suppressAutoHyphens/>
              <w:ind w:left="113" w:right="113"/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 w:rsidRPr="00C0595E">
              <w:rPr>
                <w:rFonts w:ascii="Times New Roman" w:hAnsi="Times New Roman" w:cs="Times New Roman"/>
                <w:sz w:val="36"/>
                <w:szCs w:val="36"/>
              </w:rPr>
              <w:t>Полная</w:t>
            </w:r>
            <w:proofErr w:type="spellEnd"/>
            <w:r w:rsidRPr="00C0595E"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proofErr w:type="spellStart"/>
            <w:r w:rsidRPr="00C0595E">
              <w:rPr>
                <w:rFonts w:ascii="Times New Roman" w:hAnsi="Times New Roman" w:cs="Times New Roman"/>
                <w:sz w:val="36"/>
                <w:szCs w:val="36"/>
              </w:rPr>
              <w:t>себестоимость</w:t>
            </w:r>
            <w:proofErr w:type="spellEnd"/>
            <w:r w:rsidRPr="00C0595E">
              <w:rPr>
                <w:rFonts w:ascii="Times New Roman" w:hAnsi="Times New Roman" w:cs="Times New Roman"/>
                <w:sz w:val="36"/>
                <w:szCs w:val="36"/>
              </w:rPr>
              <w:t>, руб.</w:t>
            </w:r>
          </w:p>
        </w:tc>
        <w:tc>
          <w:tcPr>
            <w:tcW w:w="744" w:type="dxa"/>
            <w:textDirection w:val="btLr"/>
          </w:tcPr>
          <w:p w14:paraId="78882538" w14:textId="3E9F46A4" w:rsidR="0096129D" w:rsidRPr="00C0595E" w:rsidRDefault="00160726" w:rsidP="00B54FC2">
            <w:pPr>
              <w:suppressAutoHyphens/>
              <w:ind w:left="113" w:right="113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ru-RU"/>
              </w:rPr>
              <w:t>Средняя рыночная цена разработки</w:t>
            </w:r>
            <w:r w:rsidR="0096129D" w:rsidRPr="00C0595E">
              <w:rPr>
                <w:rFonts w:ascii="Times New Roman" w:hAnsi="Times New Roman" w:cs="Times New Roman"/>
                <w:sz w:val="36"/>
                <w:szCs w:val="36"/>
              </w:rPr>
              <w:t>, руб.</w:t>
            </w:r>
          </w:p>
        </w:tc>
        <w:tc>
          <w:tcPr>
            <w:tcW w:w="744" w:type="dxa"/>
            <w:textDirection w:val="btLr"/>
          </w:tcPr>
          <w:p w14:paraId="7D4702F7" w14:textId="53093AC4" w:rsidR="0096129D" w:rsidRPr="0096129D" w:rsidRDefault="0096129D" w:rsidP="00B54FC2">
            <w:pPr>
              <w:suppressAutoHyphens/>
              <w:ind w:left="113" w:right="113"/>
              <w:rPr>
                <w:rFonts w:ascii="Times New Roman" w:hAnsi="Times New Roman" w:cs="Times New Roman"/>
                <w:sz w:val="36"/>
                <w:szCs w:val="36"/>
                <w:lang w:val="ru-RU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ru-RU"/>
              </w:rPr>
              <w:t>Прибыль от реализации, руб.</w:t>
            </w:r>
          </w:p>
        </w:tc>
        <w:tc>
          <w:tcPr>
            <w:tcW w:w="744" w:type="dxa"/>
            <w:textDirection w:val="btLr"/>
          </w:tcPr>
          <w:p w14:paraId="0A0920DA" w14:textId="7D082BAF" w:rsidR="0096129D" w:rsidRPr="0096129D" w:rsidRDefault="0096129D" w:rsidP="00B54FC2">
            <w:pPr>
              <w:suppressAutoHyphens/>
              <w:ind w:left="113" w:right="113"/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ru-RU"/>
              </w:rPr>
              <w:t xml:space="preserve">Рентабельность разработки, </w:t>
            </w:r>
            <w:r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%</w:t>
            </w:r>
          </w:p>
        </w:tc>
      </w:tr>
    </w:tbl>
    <w:p w14:paraId="61A17A43" w14:textId="77777777" w:rsidR="00B54FC2" w:rsidRPr="00B54FC2" w:rsidRDefault="00B54FC2">
      <w:pPr>
        <w:jc w:val="left"/>
        <w:rPr>
          <w:lang w:val="ru-RU"/>
        </w:rPr>
      </w:pPr>
      <w:r w:rsidRPr="00B54FC2">
        <w:rPr>
          <w:lang w:val="ru-RU"/>
        </w:rPr>
        <w:br w:type="page"/>
      </w:r>
    </w:p>
    <w:p w14:paraId="0ADC3582" w14:textId="77777777" w:rsidR="00831E35" w:rsidRPr="00B54FC2" w:rsidRDefault="009B0969" w:rsidP="00831E35">
      <w:pPr>
        <w:jc w:val="left"/>
        <w:rPr>
          <w:lang w:val="ru-RU"/>
        </w:rPr>
      </w:pPr>
      <w:r w:rsidRPr="00C61839">
        <w:rPr>
          <w:b/>
          <w:noProof/>
          <w:lang w:val="ru-RU"/>
        </w:rPr>
        <w:lastRenderedPageBreak/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2C0525C7" wp14:editId="5C870B26">
                <wp:simplePos x="0" y="0"/>
                <wp:positionH relativeFrom="page">
                  <wp:posOffset>683895</wp:posOffset>
                </wp:positionH>
                <wp:positionV relativeFrom="page">
                  <wp:posOffset>180975</wp:posOffset>
                </wp:positionV>
                <wp:extent cx="6660000" cy="10260000"/>
                <wp:effectExtent l="0" t="19050" r="26670" b="27305"/>
                <wp:wrapNone/>
                <wp:docPr id="4013" name="Группа 40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60000" cy="10260000"/>
                          <a:chOff x="0" y="0"/>
                          <a:chExt cx="6660002" cy="10329863"/>
                        </a:xfrm>
                      </wpg:grpSpPr>
                      <wps:wsp>
                        <wps:cNvPr id="4014" name="Надпись"/>
                        <wps:cNvSpPr txBox="1">
                          <a:spLocks noChangeArrowheads="1"/>
                        </wps:cNvSpPr>
                        <wps:spPr bwMode="auto">
                          <a:xfrm>
                            <a:off x="23812" y="8901113"/>
                            <a:ext cx="6615113" cy="1419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10490" w:type="dxa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ayout w:type="fixed"/>
                                <w:tblCellMar>
                                  <w:left w:w="28" w:type="dxa"/>
                                  <w:right w:w="28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392"/>
                                <w:gridCol w:w="560"/>
                                <w:gridCol w:w="1286"/>
                                <w:gridCol w:w="839"/>
                                <w:gridCol w:w="560"/>
                                <w:gridCol w:w="4018"/>
                                <w:gridCol w:w="283"/>
                                <w:gridCol w:w="284"/>
                                <w:gridCol w:w="283"/>
                                <w:gridCol w:w="851"/>
                                <w:gridCol w:w="1134"/>
                              </w:tblGrid>
                              <w:tr w:rsidR="006C10D5" w:rsidRPr="0071310C" w14:paraId="00A5CEC3" w14:textId="77777777" w:rsidTr="00876213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2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1D6F7CC" w14:textId="77777777" w:rsidR="006C10D5" w:rsidRPr="001B111B" w:rsidRDefault="006C10D5" w:rsidP="00876213">
                                    <w:pPr>
                                      <w:pStyle w:val="ab"/>
                                      <w:jc w:val="left"/>
                                      <w:rPr>
                                        <w:rFonts w:ascii="Times New Roman" w:hAnsi="Times New Roman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0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EECFFAF" w14:textId="77777777" w:rsidR="006C10D5" w:rsidRPr="001B111B" w:rsidRDefault="006C10D5" w:rsidP="00876213">
                                    <w:pPr>
                                      <w:pStyle w:val="ab"/>
                                      <w:jc w:val="left"/>
                                      <w:rPr>
                                        <w:rFonts w:ascii="Times New Roman" w:hAnsi="Times New Roman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286" w:type="dxa"/>
                                    <w:tcBorders>
                                      <w:top w:val="nil"/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7519CDB7" w14:textId="77777777" w:rsidR="006C10D5" w:rsidRPr="001B111B" w:rsidRDefault="006C10D5" w:rsidP="00876213">
                                    <w:pPr>
                                      <w:pStyle w:val="ab"/>
                                      <w:jc w:val="left"/>
                                      <w:rPr>
                                        <w:rFonts w:ascii="Times New Roman" w:hAnsi="Times New Roman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39" w:type="dxa"/>
                                    <w:tcBorders>
                                      <w:top w:val="nil"/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9F5C9F5" w14:textId="77777777" w:rsidR="006C10D5" w:rsidRPr="001B111B" w:rsidRDefault="006C10D5" w:rsidP="00876213">
                                    <w:pPr>
                                      <w:pStyle w:val="ab"/>
                                      <w:jc w:val="left"/>
                                      <w:rPr>
                                        <w:rFonts w:ascii="Times New Roman" w:hAnsi="Times New Roman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0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551AC2B" w14:textId="77777777" w:rsidR="006C10D5" w:rsidRPr="001B111B" w:rsidRDefault="006C10D5" w:rsidP="00876213">
                                    <w:pPr>
                                      <w:pStyle w:val="ab"/>
                                      <w:jc w:val="left"/>
                                      <w:rPr>
                                        <w:rFonts w:ascii="Times New Roman" w:hAnsi="Times New Roman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853" w:type="dxa"/>
                                    <w:gridSpan w:val="6"/>
                                    <w:vMerge w:val="restart"/>
                                    <w:tcBorders>
                                      <w:top w:val="nil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0946EAAE" w14:textId="67B43D00" w:rsidR="006C10D5" w:rsidRPr="00865700" w:rsidRDefault="006C10D5" w:rsidP="00761814">
                                    <w:pPr>
                                      <w:jc w:val="center"/>
                                      <w:rPr>
                                        <w:i/>
                                        <w:lang w:val="ru-RU"/>
                                      </w:rPr>
                                    </w:pPr>
                                    <w:r w:rsidRPr="001B111B">
                                      <w:rPr>
                                        <w:i/>
                                        <w:sz w:val="24"/>
                                      </w:rPr>
                                      <w:t>БГТУ 0</w:t>
                                    </w:r>
                                    <w:r w:rsidR="00F52CE2">
                                      <w:rPr>
                                        <w:i/>
                                        <w:sz w:val="24"/>
                                        <w:lang w:val="en-US"/>
                                      </w:rPr>
                                      <w:t>9</w:t>
                                    </w:r>
                                    <w:r w:rsidR="00BF3512">
                                      <w:rPr>
                                        <w:i/>
                                        <w:sz w:val="24"/>
                                      </w:rPr>
                                      <w:t>.00</w:t>
                                    </w:r>
                                    <w:r w:rsidR="00865700">
                                      <w:rPr>
                                        <w:i/>
                                        <w:sz w:val="24"/>
                                      </w:rPr>
                                      <w:t>.</w:t>
                                    </w:r>
                                    <w:r w:rsidR="00865700">
                                      <w:rPr>
                                        <w:i/>
                                        <w:sz w:val="24"/>
                                        <w:lang w:val="ru-RU"/>
                                      </w:rPr>
                                      <w:t>ГЧ</w:t>
                                    </w:r>
                                  </w:p>
                                </w:tc>
                              </w:tr>
                              <w:tr w:rsidR="006C10D5" w:rsidRPr="0071310C" w14:paraId="552F3970" w14:textId="77777777" w:rsidTr="00876213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2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3F9AF22" w14:textId="77777777" w:rsidR="006C10D5" w:rsidRPr="001B111B" w:rsidRDefault="006C10D5" w:rsidP="00876213">
                                    <w:pPr>
                                      <w:pStyle w:val="ab"/>
                                      <w:jc w:val="left"/>
                                      <w:rPr>
                                        <w:rFonts w:ascii="Times New Roman" w:hAnsi="Times New Roman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0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CC09035" w14:textId="77777777" w:rsidR="006C10D5" w:rsidRPr="001B111B" w:rsidRDefault="006C10D5" w:rsidP="00876213">
                                    <w:pPr>
                                      <w:pStyle w:val="ab"/>
                                      <w:jc w:val="left"/>
                                      <w:rPr>
                                        <w:rFonts w:ascii="Times New Roman" w:hAnsi="Times New Roman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286" w:type="dxa"/>
                                    <w:tcBorders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12691301" w14:textId="77777777" w:rsidR="006C10D5" w:rsidRPr="001B111B" w:rsidRDefault="006C10D5" w:rsidP="00876213">
                                    <w:pPr>
                                      <w:pStyle w:val="ab"/>
                                      <w:jc w:val="left"/>
                                      <w:rPr>
                                        <w:rFonts w:ascii="Times New Roman" w:hAnsi="Times New Roman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39" w:type="dxa"/>
                                    <w:tcBorders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40AC75B" w14:textId="77777777" w:rsidR="006C10D5" w:rsidRPr="001B111B" w:rsidRDefault="006C10D5" w:rsidP="00876213">
                                    <w:pPr>
                                      <w:pStyle w:val="ab"/>
                                      <w:jc w:val="left"/>
                                      <w:rPr>
                                        <w:rFonts w:ascii="Times New Roman" w:hAnsi="Times New Roman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0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C8EDE88" w14:textId="77777777" w:rsidR="006C10D5" w:rsidRPr="001B111B" w:rsidRDefault="006C10D5" w:rsidP="00876213">
                                    <w:pPr>
                                      <w:pStyle w:val="ab"/>
                                      <w:jc w:val="left"/>
                                      <w:rPr>
                                        <w:rFonts w:ascii="Times New Roman" w:hAnsi="Times New Roman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853" w:type="dxa"/>
                                    <w:gridSpan w:val="6"/>
                                    <w:vMerge/>
                                    <w:tcBorders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5FFBAD2B" w14:textId="77777777" w:rsidR="006C10D5" w:rsidRPr="001B111B" w:rsidRDefault="006C10D5" w:rsidP="00876213">
                                    <w:pPr>
                                      <w:pStyle w:val="ab"/>
                                      <w:rPr>
                                        <w:rFonts w:ascii="Times New Roman" w:hAnsi="Times New Roman"/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  <w:tr w:rsidR="006C10D5" w:rsidRPr="0071310C" w14:paraId="1D33B78F" w14:textId="77777777" w:rsidTr="00876213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2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FBB7055" w14:textId="77777777" w:rsidR="006C10D5" w:rsidRPr="001B111B" w:rsidRDefault="006C10D5" w:rsidP="00876213">
                                    <w:pPr>
                                      <w:pStyle w:val="ab"/>
                                      <w:rPr>
                                        <w:rFonts w:ascii="Times New Roman" w:hAnsi="Times New Roman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0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4D11CE9" w14:textId="77777777" w:rsidR="006C10D5" w:rsidRPr="001B111B" w:rsidRDefault="006C10D5" w:rsidP="00876213">
                                    <w:pPr>
                                      <w:pStyle w:val="ab"/>
                                      <w:rPr>
                                        <w:rFonts w:ascii="Times New Roman" w:hAnsi="Times New Roman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286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054EDAAF" w14:textId="7E20B3CE" w:rsidR="006C10D5" w:rsidRPr="00831E35" w:rsidRDefault="006C10D5" w:rsidP="00831E35">
                                    <w:pPr>
                                      <w:pStyle w:val="ab"/>
                                      <w:jc w:val="center"/>
                                      <w:rPr>
                                        <w:rFonts w:ascii="Times New Roman" w:hAnsi="Times New Roman"/>
                                        <w:i w:val="0"/>
                                        <w:sz w:val="16"/>
                                        <w:szCs w:val="16"/>
                                        <w:lang w:val="ru-RU"/>
                                      </w:rPr>
                                    </w:pPr>
                                    <w:r w:rsidRPr="00831E35">
                                      <w:rPr>
                                        <w:rFonts w:ascii="Times New Roman" w:hAnsi="Times New Roman"/>
                                        <w:i w:val="0"/>
                                        <w:sz w:val="16"/>
                                        <w:szCs w:val="16"/>
                                        <w:lang w:val="ru-RU"/>
                                      </w:rPr>
                                      <w:t>Ф</w:t>
                                    </w:r>
                                    <w:r w:rsidR="001137AB">
                                      <w:rPr>
                                        <w:rFonts w:ascii="Times New Roman" w:hAnsi="Times New Roman"/>
                                        <w:i w:val="0"/>
                                        <w:sz w:val="16"/>
                                        <w:szCs w:val="16"/>
                                        <w:lang w:val="ru-RU"/>
                                      </w:rPr>
                                      <w:t>.</w:t>
                                    </w:r>
                                    <w:r w:rsidRPr="00831E35">
                                      <w:rPr>
                                        <w:rFonts w:ascii="Times New Roman" w:hAnsi="Times New Roman"/>
                                        <w:i w:val="0"/>
                                        <w:sz w:val="16"/>
                                        <w:szCs w:val="16"/>
                                        <w:lang w:val="ru-RU"/>
                                      </w:rPr>
                                      <w:t>И</w:t>
                                    </w:r>
                                    <w:r w:rsidR="001137AB">
                                      <w:rPr>
                                        <w:rFonts w:ascii="Times New Roman" w:hAnsi="Times New Roman"/>
                                        <w:i w:val="0"/>
                                        <w:sz w:val="16"/>
                                        <w:szCs w:val="16"/>
                                        <w:lang w:val="ru-RU"/>
                                      </w:rPr>
                                      <w:t>.</w:t>
                                    </w:r>
                                    <w:r w:rsidRPr="00831E35">
                                      <w:rPr>
                                        <w:rFonts w:ascii="Times New Roman" w:hAnsi="Times New Roman"/>
                                        <w:i w:val="0"/>
                                        <w:sz w:val="16"/>
                                        <w:szCs w:val="16"/>
                                        <w:lang w:val="ru-RU"/>
                                      </w:rPr>
                                      <w:t>О</w:t>
                                    </w:r>
                                  </w:p>
                                </w:tc>
                                <w:tc>
                                  <w:tcPr>
                                    <w:tcW w:w="839" w:type="dxa"/>
                                    <w:tcBorders>
                                      <w:top w:val="single" w:sz="18" w:space="0" w:color="auto"/>
                                      <w:left w:val="single" w:sz="18" w:space="0" w:color="auto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D281C5A" w14:textId="77777777" w:rsidR="006C10D5" w:rsidRPr="00831E35" w:rsidRDefault="006C10D5" w:rsidP="00831E35">
                                    <w:pPr>
                                      <w:pStyle w:val="ab"/>
                                      <w:jc w:val="center"/>
                                      <w:rPr>
                                        <w:rFonts w:ascii="Times New Roman" w:hAnsi="Times New Roman"/>
                                        <w:i w:val="0"/>
                                        <w:sz w:val="16"/>
                                        <w:szCs w:val="16"/>
                                      </w:rPr>
                                    </w:pPr>
                                    <w:proofErr w:type="spellStart"/>
                                    <w:r w:rsidRPr="00831E35">
                                      <w:rPr>
                                        <w:rFonts w:ascii="Times New Roman" w:hAnsi="Times New Roman"/>
                                        <w:i w:val="0"/>
                                        <w:sz w:val="16"/>
                                        <w:szCs w:val="16"/>
                                      </w:rPr>
                                      <w:t>Подпись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560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6D48C0D" w14:textId="77777777" w:rsidR="006C10D5" w:rsidRPr="00831E35" w:rsidRDefault="006C10D5" w:rsidP="00831E35">
                                    <w:pPr>
                                      <w:pStyle w:val="ab"/>
                                      <w:jc w:val="center"/>
                                      <w:rPr>
                                        <w:rFonts w:ascii="Times New Roman" w:hAnsi="Times New Roman"/>
                                        <w:i w:val="0"/>
                                        <w:sz w:val="16"/>
                                        <w:szCs w:val="16"/>
                                      </w:rPr>
                                    </w:pPr>
                                    <w:r w:rsidRPr="00831E35">
                                      <w:rPr>
                                        <w:rFonts w:ascii="Times New Roman" w:hAnsi="Times New Roman"/>
                                        <w:i w:val="0"/>
                                        <w:sz w:val="16"/>
                                        <w:szCs w:val="16"/>
                                      </w:rPr>
                                      <w:t>Дата</w:t>
                                    </w:r>
                                  </w:p>
                                </w:tc>
                                <w:tc>
                                  <w:tcPr>
                                    <w:tcW w:w="6853" w:type="dxa"/>
                                    <w:gridSpan w:val="6"/>
                                    <w:vMerge/>
                                    <w:tcBorders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630DA304" w14:textId="77777777" w:rsidR="006C10D5" w:rsidRPr="001B111B" w:rsidRDefault="006C10D5" w:rsidP="00876213">
                                    <w:pPr>
                                      <w:pStyle w:val="ab"/>
                                      <w:rPr>
                                        <w:rFonts w:ascii="Times New Roman" w:hAnsi="Times New Roman"/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  <w:tr w:rsidR="006C10D5" w:rsidRPr="0071310C" w14:paraId="24E66372" w14:textId="77777777" w:rsidTr="00876213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952" w:type="dxa"/>
                                    <w:gridSpan w:val="2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4159A06" w14:textId="3E37AAAE" w:rsidR="006C10D5" w:rsidRPr="001137AB" w:rsidRDefault="00F6292C" w:rsidP="00876213">
                                    <w:pPr>
                                      <w:pStyle w:val="ab"/>
                                      <w:jc w:val="left"/>
                                      <w:rPr>
                                        <w:rFonts w:ascii="Times New Roman" w:hAnsi="Times New Roman"/>
                                        <w:i w:val="0"/>
                                        <w:sz w:val="16"/>
                                        <w:szCs w:val="16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i w:val="0"/>
                                        <w:sz w:val="16"/>
                                        <w:szCs w:val="16"/>
                                        <w:lang w:val="en-US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="006C10D5" w:rsidRPr="001137AB">
                                      <w:rPr>
                                        <w:rFonts w:ascii="Times New Roman" w:hAnsi="Times New Roman"/>
                                        <w:i w:val="0"/>
                                        <w:sz w:val="16"/>
                                        <w:szCs w:val="16"/>
                                      </w:rPr>
                                      <w:t>Разраб</w:t>
                                    </w:r>
                                    <w:proofErr w:type="spellEnd"/>
                                    <w:r w:rsidR="006C10D5" w:rsidRPr="001137AB">
                                      <w:rPr>
                                        <w:rFonts w:ascii="Times New Roman" w:hAnsi="Times New Roman"/>
                                        <w:i w:val="0"/>
                                        <w:sz w:val="16"/>
                                        <w:szCs w:val="16"/>
                                        <w:lang w:val="ru-RU"/>
                                      </w:rPr>
                                      <w:t>.</w:t>
                                    </w:r>
                                  </w:p>
                                </w:tc>
                                <w:tc>
                                  <w:tcPr>
                                    <w:tcW w:w="1286" w:type="dxa"/>
                                    <w:tcBorders>
                                      <w:top w:val="nil"/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2BC2D769" w14:textId="700C08FA" w:rsidR="006C10D5" w:rsidRPr="001137AB" w:rsidRDefault="001137AB" w:rsidP="002D0214">
                                    <w:pPr>
                                      <w:pStyle w:val="ab"/>
                                      <w:spacing w:before="20" w:line="276" w:lineRule="auto"/>
                                      <w:jc w:val="left"/>
                                      <w:rPr>
                                        <w:rFonts w:ascii="Times New Roman" w:hAnsi="Times New Roman"/>
                                        <w:sz w:val="16"/>
                                        <w:szCs w:val="16"/>
                                        <w:lang w:val="ru-RU"/>
                                      </w:rPr>
                                    </w:pPr>
                                    <w:proofErr w:type="spellStart"/>
                                    <w:r w:rsidRPr="001137AB">
                                      <w:rPr>
                                        <w:rFonts w:ascii="Times New Roman" w:hAnsi="Times New Roman"/>
                                        <w:sz w:val="16"/>
                                        <w:szCs w:val="16"/>
                                        <w:lang w:val="ru-RU"/>
                                      </w:rPr>
                                      <w:t>Янюк</w:t>
                                    </w:r>
                                    <w:proofErr w:type="spellEnd"/>
                                    <w:r w:rsidRPr="001137AB">
                                      <w:rPr>
                                        <w:rFonts w:ascii="Times New Roman" w:hAnsi="Times New Roman"/>
                                        <w:sz w:val="16"/>
                                        <w:szCs w:val="16"/>
                                        <w:lang w:val="ru-RU"/>
                                      </w:rPr>
                                      <w:t xml:space="preserve"> Д.С.</w:t>
                                    </w:r>
                                  </w:p>
                                </w:tc>
                                <w:tc>
                                  <w:tcPr>
                                    <w:tcW w:w="839" w:type="dxa"/>
                                    <w:tcBorders>
                                      <w:top w:val="nil"/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CCE9AF4" w14:textId="77777777" w:rsidR="006C10D5" w:rsidRPr="001B111B" w:rsidRDefault="006C10D5" w:rsidP="00876213">
                                    <w:pPr>
                                      <w:pStyle w:val="ab"/>
                                      <w:jc w:val="left"/>
                                      <w:rPr>
                                        <w:rFonts w:ascii="Times New Roman" w:hAnsi="Times New Roman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0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D1B6B3D" w14:textId="77777777" w:rsidR="006C10D5" w:rsidRPr="001B111B" w:rsidRDefault="006C10D5" w:rsidP="00876213">
                                    <w:pPr>
                                      <w:pStyle w:val="ab"/>
                                      <w:jc w:val="left"/>
                                      <w:rPr>
                                        <w:rFonts w:ascii="Times New Roman" w:hAnsi="Times New Roman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018" w:type="dxa"/>
                                    <w:vMerge w:val="restart"/>
                                    <w:tcBorders>
                                      <w:top w:val="nil"/>
                                      <w:left w:val="nil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91DC5B7" w14:textId="77777777" w:rsidR="001137AB" w:rsidRDefault="006C10D5" w:rsidP="006C10D5">
                                    <w:pPr>
                                      <w:pStyle w:val="ab"/>
                                      <w:jc w:val="center"/>
                                      <w:rPr>
                                        <w:rFonts w:ascii="Times New Roman" w:hAnsi="Times New Roman"/>
                                        <w:sz w:val="24"/>
                                        <w:szCs w:val="24"/>
                                        <w:lang w:val="ru-RU"/>
                                      </w:rPr>
                                    </w:pPr>
                                    <w:r w:rsidRPr="001137AB">
                                      <w:rPr>
                                        <w:rFonts w:ascii="Times New Roman" w:hAnsi="Times New Roman"/>
                                        <w:sz w:val="24"/>
                                        <w:szCs w:val="24"/>
                                        <w:lang w:val="ru-RU"/>
                                      </w:rPr>
                                      <w:t xml:space="preserve">Таблица расчета экономических </w:t>
                                    </w:r>
                                  </w:p>
                                  <w:p w14:paraId="2FEDF2E1" w14:textId="233B6852" w:rsidR="006C10D5" w:rsidRPr="001137AB" w:rsidRDefault="006C10D5" w:rsidP="006C10D5">
                                    <w:pPr>
                                      <w:pStyle w:val="ab"/>
                                      <w:jc w:val="center"/>
                                      <w:rPr>
                                        <w:rFonts w:ascii="Times New Roman" w:hAnsi="Times New Roman"/>
                                        <w:sz w:val="24"/>
                                        <w:szCs w:val="24"/>
                                        <w:lang w:val="ru-RU"/>
                                      </w:rPr>
                                    </w:pPr>
                                    <w:r w:rsidRPr="001137AB">
                                      <w:rPr>
                                        <w:rFonts w:ascii="Times New Roman" w:hAnsi="Times New Roman"/>
                                        <w:sz w:val="24"/>
                                        <w:szCs w:val="24"/>
                                        <w:lang w:val="ru-RU"/>
                                      </w:rPr>
                                      <w:t>показателей</w:t>
                                    </w:r>
                                  </w:p>
                                </w:tc>
                                <w:tc>
                                  <w:tcPr>
                                    <w:tcW w:w="850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68B74E8" w14:textId="77777777" w:rsidR="006C10D5" w:rsidRPr="002D0214" w:rsidRDefault="006C10D5" w:rsidP="00291792">
                                    <w:pPr>
                                      <w:pStyle w:val="ab"/>
                                      <w:jc w:val="center"/>
                                      <w:rPr>
                                        <w:rFonts w:ascii="Times New Roman" w:hAnsi="Times New Roman"/>
                                        <w:i w:val="0"/>
                                        <w:sz w:val="16"/>
                                        <w:szCs w:val="16"/>
                                        <w:lang w:val="ru-RU"/>
                                      </w:rPr>
                                    </w:pPr>
                                    <w:proofErr w:type="spellStart"/>
                                    <w:r w:rsidRPr="002D0214">
                                      <w:rPr>
                                        <w:rFonts w:ascii="Times New Roman" w:hAnsi="Times New Roman"/>
                                        <w:i w:val="0"/>
                                        <w:sz w:val="16"/>
                                        <w:szCs w:val="16"/>
                                      </w:rPr>
                                      <w:t>Лит</w:t>
                                    </w:r>
                                    <w:proofErr w:type="spellEnd"/>
                                    <w:r w:rsidRPr="002D0214">
                                      <w:rPr>
                                        <w:rFonts w:ascii="Times New Roman" w:hAnsi="Times New Roman"/>
                                        <w:i w:val="0"/>
                                        <w:sz w:val="16"/>
                                        <w:szCs w:val="16"/>
                                        <w:lang w:val="ru-RU"/>
                                      </w:rPr>
                                      <w:t>.</w:t>
                                    </w: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nil"/>
                                      <w:left w:val="single" w:sz="18" w:space="0" w:color="auto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F10D9F3" w14:textId="77777777" w:rsidR="006C10D5" w:rsidRPr="002D0214" w:rsidRDefault="006C10D5" w:rsidP="00291792">
                                    <w:pPr>
                                      <w:pStyle w:val="ab"/>
                                      <w:jc w:val="center"/>
                                      <w:rPr>
                                        <w:rFonts w:ascii="Times New Roman" w:hAnsi="Times New Roman"/>
                                        <w:i w:val="0"/>
                                        <w:sz w:val="16"/>
                                        <w:szCs w:val="16"/>
                                      </w:rPr>
                                    </w:pPr>
                                    <w:r w:rsidRPr="002D0214">
                                      <w:rPr>
                                        <w:rFonts w:ascii="Times New Roman" w:hAnsi="Times New Roman"/>
                                        <w:i w:val="0"/>
                                        <w:sz w:val="16"/>
                                        <w:szCs w:val="16"/>
                                      </w:rPr>
                                      <w:t>Лист</w:t>
                                    </w:r>
                                  </w:p>
                                </w:tc>
                                <w:tc>
                                  <w:tcPr>
                                    <w:tcW w:w="1134" w:type="dxa"/>
                                    <w:tcBorders>
                                      <w:top w:val="nil"/>
                                      <w:left w:val="single" w:sz="18" w:space="0" w:color="auto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048607D0" w14:textId="77777777" w:rsidR="006C10D5" w:rsidRPr="002D0214" w:rsidRDefault="006C10D5" w:rsidP="00291792">
                                    <w:pPr>
                                      <w:pStyle w:val="ab"/>
                                      <w:jc w:val="center"/>
                                      <w:rPr>
                                        <w:rFonts w:ascii="Times New Roman" w:hAnsi="Times New Roman"/>
                                        <w:i w:val="0"/>
                                        <w:sz w:val="16"/>
                                        <w:szCs w:val="16"/>
                                      </w:rPr>
                                    </w:pPr>
                                    <w:r w:rsidRPr="002D0214">
                                      <w:rPr>
                                        <w:rFonts w:ascii="Times New Roman" w:hAnsi="Times New Roman"/>
                                        <w:i w:val="0"/>
                                        <w:sz w:val="16"/>
                                        <w:szCs w:val="16"/>
                                      </w:rPr>
                                      <w:t>Листов</w:t>
                                    </w:r>
                                  </w:p>
                                </w:tc>
                              </w:tr>
                              <w:tr w:rsidR="006C10D5" w:rsidRPr="0071310C" w14:paraId="59712865" w14:textId="77777777" w:rsidTr="00876213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952" w:type="dxa"/>
                                    <w:gridSpan w:val="2"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581DEB0" w14:textId="789BB57E" w:rsidR="006C10D5" w:rsidRPr="001137AB" w:rsidRDefault="00F6292C" w:rsidP="00876213">
                                    <w:pPr>
                                      <w:pStyle w:val="ab"/>
                                      <w:jc w:val="left"/>
                                      <w:rPr>
                                        <w:rFonts w:ascii="Times New Roman" w:hAnsi="Times New Roman"/>
                                        <w:i w:val="0"/>
                                        <w:sz w:val="16"/>
                                        <w:szCs w:val="16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i w:val="0"/>
                                        <w:sz w:val="16"/>
                                        <w:szCs w:val="16"/>
                                        <w:lang w:val="en-US"/>
                                      </w:rPr>
                                      <w:t xml:space="preserve"> </w:t>
                                    </w:r>
                                    <w:r w:rsidR="006C10D5" w:rsidRPr="001137AB">
                                      <w:rPr>
                                        <w:rFonts w:ascii="Times New Roman" w:hAnsi="Times New Roman"/>
                                        <w:i w:val="0"/>
                                        <w:sz w:val="16"/>
                                        <w:szCs w:val="16"/>
                                      </w:rPr>
                                      <w:t>Пров</w:t>
                                    </w:r>
                                    <w:r w:rsidR="00BE5521" w:rsidRPr="001137AB">
                                      <w:rPr>
                                        <w:rFonts w:ascii="Times New Roman" w:hAnsi="Times New Roman"/>
                                        <w:i w:val="0"/>
                                        <w:sz w:val="16"/>
                                        <w:szCs w:val="16"/>
                                        <w:lang w:val="ru-RU"/>
                                      </w:rPr>
                                      <w:t>ер</w:t>
                                    </w:r>
                                    <w:r w:rsidR="006C10D5" w:rsidRPr="001137AB">
                                      <w:rPr>
                                        <w:rFonts w:ascii="Times New Roman" w:hAnsi="Times New Roman"/>
                                        <w:i w:val="0"/>
                                        <w:sz w:val="16"/>
                                        <w:szCs w:val="16"/>
                                        <w:lang w:val="ru-RU"/>
                                      </w:rPr>
                                      <w:t>.</w:t>
                                    </w:r>
                                  </w:p>
                                </w:tc>
                                <w:tc>
                                  <w:tcPr>
                                    <w:tcW w:w="1286" w:type="dxa"/>
                                    <w:tcBorders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5248CA59" w14:textId="1E5D829C" w:rsidR="006C10D5" w:rsidRPr="00105029" w:rsidRDefault="001137AB" w:rsidP="00876213">
                                    <w:pPr>
                                      <w:pStyle w:val="ab"/>
                                      <w:spacing w:line="276" w:lineRule="auto"/>
                                      <w:jc w:val="left"/>
                                      <w:rPr>
                                        <w:rFonts w:ascii="Times New Roman" w:hAnsi="Times New Roman"/>
                                        <w:sz w:val="16"/>
                                        <w:szCs w:val="16"/>
                                        <w:lang w:val="en-US"/>
                                      </w:rPr>
                                    </w:pPr>
                                    <w:proofErr w:type="spellStart"/>
                                    <w:r w:rsidRPr="001137AB">
                                      <w:rPr>
                                        <w:rFonts w:ascii="Times New Roman" w:hAnsi="Times New Roman"/>
                                        <w:sz w:val="16"/>
                                        <w:szCs w:val="16"/>
                                        <w:lang w:val="ru-RU"/>
                                      </w:rPr>
                                      <w:t>Кантарович</w:t>
                                    </w:r>
                                    <w:proofErr w:type="spellEnd"/>
                                    <w:r w:rsidR="00105029">
                                      <w:rPr>
                                        <w:rFonts w:ascii="Times New Roman" w:hAnsi="Times New Roman"/>
                                        <w:sz w:val="16"/>
                                        <w:szCs w:val="16"/>
                                        <w:lang w:val="en-US"/>
                                      </w:rPr>
                                      <w:t xml:space="preserve"> </w:t>
                                    </w:r>
                                    <w:r w:rsidRPr="001137AB">
                                      <w:rPr>
                                        <w:rFonts w:ascii="Times New Roman" w:hAnsi="Times New Roman"/>
                                        <w:sz w:val="16"/>
                                        <w:szCs w:val="16"/>
                                        <w:lang w:val="ru-RU"/>
                                      </w:rPr>
                                      <w:t>В.С</w:t>
                                    </w:r>
                                    <w:r w:rsidR="00105029">
                                      <w:rPr>
                                        <w:rFonts w:ascii="Times New Roman" w:hAnsi="Times New Roman"/>
                                        <w:sz w:val="16"/>
                                        <w:szCs w:val="16"/>
                                        <w:lang w:val="en-US"/>
                                      </w:rPr>
                                      <w:t>.</w:t>
                                    </w:r>
                                  </w:p>
                                </w:tc>
                                <w:tc>
                                  <w:tcPr>
                                    <w:tcW w:w="839" w:type="dxa"/>
                                    <w:tcBorders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D878BF4" w14:textId="77777777" w:rsidR="006C10D5" w:rsidRPr="00160726" w:rsidRDefault="006C10D5" w:rsidP="00876213">
                                    <w:pPr>
                                      <w:pStyle w:val="ab"/>
                                      <w:jc w:val="left"/>
                                      <w:rPr>
                                        <w:rFonts w:ascii="Times New Roman" w:hAnsi="Times New Roman"/>
                                        <w:sz w:val="16"/>
                                        <w:szCs w:val="16"/>
                                        <w:lang w:val="ru-RU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0" w:type="dxa"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410DE63" w14:textId="77777777" w:rsidR="006C10D5" w:rsidRPr="001B111B" w:rsidRDefault="006C10D5" w:rsidP="00876213">
                                    <w:pPr>
                                      <w:pStyle w:val="ab"/>
                                      <w:jc w:val="left"/>
                                      <w:rPr>
                                        <w:rFonts w:ascii="Times New Roman" w:hAnsi="Times New Roman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018" w:type="dxa"/>
                                    <w:vMerge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630787E" w14:textId="77777777" w:rsidR="006C10D5" w:rsidRPr="001B111B" w:rsidRDefault="006C10D5" w:rsidP="00876213">
                                    <w:pPr>
                                      <w:pStyle w:val="ab"/>
                                      <w:rPr>
                                        <w:rFonts w:ascii="Times New Roman" w:hAnsi="Times New Roman"/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83" w:type="dxa"/>
                                    <w:tcBorders>
                                      <w:left w:val="nil"/>
                                      <w:bottom w:val="single" w:sz="18" w:space="0" w:color="auto"/>
                                    </w:tcBorders>
                                    <w:vAlign w:val="center"/>
                                  </w:tcPr>
                                  <w:p w14:paraId="3C8B75A1" w14:textId="77777777" w:rsidR="006C10D5" w:rsidRPr="002D0214" w:rsidRDefault="006C10D5" w:rsidP="00291792">
                                    <w:pPr>
                                      <w:pStyle w:val="ab"/>
                                      <w:jc w:val="center"/>
                                      <w:rPr>
                                        <w:rFonts w:ascii="Times New Roman" w:hAnsi="Times New Roman"/>
                                        <w:i w:val="0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84" w:type="dxa"/>
                                    <w:tcBorders>
                                      <w:bottom w:val="single" w:sz="18" w:space="0" w:color="auto"/>
                                    </w:tcBorders>
                                    <w:vAlign w:val="center"/>
                                  </w:tcPr>
                                  <w:p w14:paraId="4D2C8511" w14:textId="77777777" w:rsidR="006C10D5" w:rsidRPr="002D0214" w:rsidRDefault="006C10D5" w:rsidP="00291792">
                                    <w:pPr>
                                      <w:pStyle w:val="ab"/>
                                      <w:jc w:val="center"/>
                                      <w:rPr>
                                        <w:rFonts w:ascii="Times New Roman" w:hAnsi="Times New Roman"/>
                                        <w:i w:val="0"/>
                                        <w:sz w:val="16"/>
                                        <w:szCs w:val="16"/>
                                        <w:lang w:val="ru-RU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83" w:type="dxa"/>
                                    <w:tcBorders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FF9C660" w14:textId="77777777" w:rsidR="006C10D5" w:rsidRPr="002D0214" w:rsidRDefault="006C10D5" w:rsidP="00291792">
                                    <w:pPr>
                                      <w:pStyle w:val="ab"/>
                                      <w:jc w:val="center"/>
                                      <w:rPr>
                                        <w:rFonts w:ascii="Times New Roman" w:hAnsi="Times New Roman"/>
                                        <w:i w:val="0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left w:val="single" w:sz="18" w:space="0" w:color="auto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C3C2B9C" w14:textId="77777777" w:rsidR="006C10D5" w:rsidRPr="002D0214" w:rsidRDefault="006C10D5" w:rsidP="00291792">
                                    <w:pPr>
                                      <w:pStyle w:val="ab"/>
                                      <w:jc w:val="center"/>
                                      <w:rPr>
                                        <w:rFonts w:ascii="Times New Roman" w:hAnsi="Times New Roman"/>
                                        <w:i w:val="0"/>
                                        <w:sz w:val="16"/>
                                        <w:szCs w:val="16"/>
                                        <w:lang w:val="ru-RU"/>
                                      </w:rPr>
                                    </w:pPr>
                                    <w:r w:rsidRPr="002D0214">
                                      <w:rPr>
                                        <w:rFonts w:ascii="Times New Roman" w:hAnsi="Times New Roman"/>
                                        <w:i w:val="0"/>
                                        <w:sz w:val="16"/>
                                        <w:szCs w:val="16"/>
                                        <w:lang w:val="ru-RU"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1134" w:type="dxa"/>
                                    <w:tcBorders>
                                      <w:left w:val="single" w:sz="18" w:space="0" w:color="auto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5B61FE99" w14:textId="77777777" w:rsidR="006C10D5" w:rsidRPr="002D0214" w:rsidRDefault="006C10D5" w:rsidP="00291792">
                                    <w:pPr>
                                      <w:pStyle w:val="ab"/>
                                      <w:jc w:val="center"/>
                                      <w:rPr>
                                        <w:rFonts w:ascii="Times New Roman" w:hAnsi="Times New Roman"/>
                                        <w:i w:val="0"/>
                                        <w:sz w:val="16"/>
                                        <w:szCs w:val="16"/>
                                        <w:lang w:val="ru-RU"/>
                                      </w:rPr>
                                    </w:pPr>
                                    <w:r w:rsidRPr="002D0214">
                                      <w:rPr>
                                        <w:rFonts w:ascii="Times New Roman" w:hAnsi="Times New Roman"/>
                                        <w:i w:val="0"/>
                                        <w:sz w:val="16"/>
                                        <w:szCs w:val="16"/>
                                        <w:lang w:val="ru-RU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  <w:tr w:rsidR="006C10D5" w:rsidRPr="0071310C" w14:paraId="236B8753" w14:textId="77777777" w:rsidTr="00876213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952" w:type="dxa"/>
                                    <w:gridSpan w:val="2"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5278B59" w14:textId="77777777" w:rsidR="006C10D5" w:rsidRPr="001137AB" w:rsidRDefault="006C10D5" w:rsidP="00876213">
                                    <w:pPr>
                                      <w:pStyle w:val="ab"/>
                                      <w:jc w:val="left"/>
                                      <w:rPr>
                                        <w:rFonts w:ascii="Times New Roman" w:hAnsi="Times New Roman"/>
                                        <w:i w:val="0"/>
                                        <w:sz w:val="16"/>
                                        <w:szCs w:val="16"/>
                                        <w:lang w:val="ru-RU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286" w:type="dxa"/>
                                    <w:tcBorders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3919BB4F" w14:textId="77777777" w:rsidR="006C10D5" w:rsidRPr="001137AB" w:rsidRDefault="006C10D5" w:rsidP="00876213">
                                    <w:pPr>
                                      <w:pStyle w:val="ab"/>
                                      <w:spacing w:line="276" w:lineRule="auto"/>
                                      <w:jc w:val="left"/>
                                      <w:rPr>
                                        <w:rFonts w:ascii="Times New Roman" w:hAnsi="Times New Roman"/>
                                        <w:sz w:val="16"/>
                                        <w:szCs w:val="16"/>
                                        <w:lang w:val="ru-RU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39" w:type="dxa"/>
                                    <w:tcBorders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B33A7B5" w14:textId="77777777" w:rsidR="006C10D5" w:rsidRPr="001B111B" w:rsidRDefault="006C10D5" w:rsidP="00876213">
                                    <w:pPr>
                                      <w:pStyle w:val="ab"/>
                                      <w:jc w:val="left"/>
                                      <w:rPr>
                                        <w:rFonts w:ascii="Times New Roman" w:hAnsi="Times New Roman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0" w:type="dxa"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7B594B4" w14:textId="77777777" w:rsidR="006C10D5" w:rsidRPr="001B111B" w:rsidRDefault="006C10D5" w:rsidP="00876213">
                                    <w:pPr>
                                      <w:pStyle w:val="ab"/>
                                      <w:jc w:val="left"/>
                                      <w:rPr>
                                        <w:rFonts w:ascii="Times New Roman" w:hAnsi="Times New Roman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018" w:type="dxa"/>
                                    <w:vMerge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C16C850" w14:textId="77777777" w:rsidR="006C10D5" w:rsidRPr="001B111B" w:rsidRDefault="006C10D5" w:rsidP="00876213">
                                    <w:pPr>
                                      <w:pStyle w:val="ab"/>
                                      <w:rPr>
                                        <w:rFonts w:ascii="Times New Roman" w:hAnsi="Times New Roman"/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835" w:type="dxa"/>
                                    <w:gridSpan w:val="5"/>
                                    <w:vMerge w:val="restart"/>
                                    <w:tcBorders>
                                      <w:top w:val="single" w:sz="18" w:space="0" w:color="auto"/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610F4F8C" w14:textId="16CB99CB" w:rsidR="006C10D5" w:rsidRPr="001137AB" w:rsidRDefault="006C10D5" w:rsidP="004C5491">
                                    <w:pPr>
                                      <w:pStyle w:val="ab"/>
                                      <w:jc w:val="center"/>
                                      <w:rPr>
                                        <w:rFonts w:ascii="Times New Roman" w:hAnsi="Times New Roman"/>
                                        <w:sz w:val="24"/>
                                        <w:szCs w:val="24"/>
                                        <w:lang w:val="ru-RU"/>
                                      </w:rPr>
                                    </w:pPr>
                                    <w:r w:rsidRPr="001137AB">
                                      <w:rPr>
                                        <w:rFonts w:ascii="Times New Roman" w:hAnsi="Times New Roman"/>
                                        <w:sz w:val="24"/>
                                        <w:szCs w:val="24"/>
                                        <w:lang w:val="ru-RU"/>
                                      </w:rPr>
                                      <w:t>БГТУ 742180</w:t>
                                    </w:r>
                                    <w:r w:rsidR="00105029">
                                      <w:rPr>
                                        <w:rFonts w:ascii="Times New Roman" w:hAnsi="Times New Roman"/>
                                        <w:sz w:val="24"/>
                                        <w:szCs w:val="24"/>
                                        <w:lang w:val="en-US"/>
                                      </w:rPr>
                                      <w:t>26</w:t>
                                    </w:r>
                                    <w:r w:rsidRPr="001137AB">
                                      <w:rPr>
                                        <w:rFonts w:ascii="Times New Roman" w:hAnsi="Times New Roman"/>
                                        <w:sz w:val="24"/>
                                        <w:szCs w:val="24"/>
                                        <w:lang w:val="ru-RU"/>
                                      </w:rPr>
                                      <w:t>, 2021</w:t>
                                    </w:r>
                                  </w:p>
                                </w:tc>
                              </w:tr>
                              <w:tr w:rsidR="006C10D5" w:rsidRPr="0071310C" w14:paraId="7DD42B78" w14:textId="77777777" w:rsidTr="00876213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952" w:type="dxa"/>
                                    <w:gridSpan w:val="2"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F335058" w14:textId="088E8C47" w:rsidR="006C10D5" w:rsidRPr="001137AB" w:rsidRDefault="00F6292C" w:rsidP="00876213">
                                    <w:pPr>
                                      <w:pStyle w:val="ab"/>
                                      <w:jc w:val="left"/>
                                      <w:rPr>
                                        <w:rFonts w:ascii="Times New Roman" w:hAnsi="Times New Roman"/>
                                        <w:i w:val="0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i w:val="0"/>
                                        <w:sz w:val="16"/>
                                        <w:szCs w:val="16"/>
                                        <w:lang w:val="en-US"/>
                                      </w:rPr>
                                      <w:t xml:space="preserve"> </w:t>
                                    </w:r>
                                    <w:r w:rsidR="006C10D5" w:rsidRPr="001137AB">
                                      <w:rPr>
                                        <w:rFonts w:ascii="Times New Roman" w:hAnsi="Times New Roman"/>
                                        <w:i w:val="0"/>
                                        <w:sz w:val="16"/>
                                        <w:szCs w:val="16"/>
                                      </w:rPr>
                                      <w:t>Н. контр.</w:t>
                                    </w:r>
                                  </w:p>
                                </w:tc>
                                <w:tc>
                                  <w:tcPr>
                                    <w:tcW w:w="1286" w:type="dxa"/>
                                    <w:tcBorders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1E9E2DF7" w14:textId="77777777" w:rsidR="006C10D5" w:rsidRPr="001137AB" w:rsidRDefault="006C10D5" w:rsidP="00876213">
                                    <w:pPr>
                                      <w:pStyle w:val="ab"/>
                                      <w:spacing w:line="276" w:lineRule="auto"/>
                                      <w:jc w:val="left"/>
                                      <w:rPr>
                                        <w:rFonts w:ascii="Times New Roman" w:hAnsi="Times New Roman"/>
                                        <w:sz w:val="16"/>
                                        <w:szCs w:val="16"/>
                                        <w:lang w:val="ru-RU"/>
                                      </w:rPr>
                                    </w:pPr>
                                    <w:proofErr w:type="spellStart"/>
                                    <w:r w:rsidRPr="001137AB">
                                      <w:rPr>
                                        <w:rFonts w:ascii="Times New Roman" w:hAnsi="Times New Roman"/>
                                        <w:sz w:val="16"/>
                                        <w:szCs w:val="16"/>
                                        <w:lang w:val="ru-RU"/>
                                      </w:rPr>
                                      <w:t>Копыток</w:t>
                                    </w:r>
                                    <w:proofErr w:type="spellEnd"/>
                                    <w:r w:rsidRPr="001137AB">
                                      <w:rPr>
                                        <w:rFonts w:ascii="Times New Roman" w:hAnsi="Times New Roman"/>
                                        <w:sz w:val="16"/>
                                        <w:szCs w:val="16"/>
                                        <w:lang w:val="ru-RU"/>
                                      </w:rPr>
                                      <w:t xml:space="preserve"> Д.В.</w:t>
                                    </w:r>
                                  </w:p>
                                </w:tc>
                                <w:tc>
                                  <w:tcPr>
                                    <w:tcW w:w="839" w:type="dxa"/>
                                    <w:tcBorders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5562915" w14:textId="77777777" w:rsidR="006C10D5" w:rsidRPr="00E63D1B" w:rsidRDefault="006C10D5" w:rsidP="00876213">
                                    <w:pPr>
                                      <w:pStyle w:val="ab"/>
                                      <w:jc w:val="left"/>
                                      <w:rPr>
                                        <w:rFonts w:ascii="Times New Roman" w:hAnsi="Times New Roman"/>
                                        <w:i w:val="0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0" w:type="dxa"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572E7FD" w14:textId="77777777" w:rsidR="006C10D5" w:rsidRPr="00E63D1B" w:rsidRDefault="006C10D5" w:rsidP="00876213">
                                    <w:pPr>
                                      <w:pStyle w:val="ab"/>
                                      <w:jc w:val="left"/>
                                      <w:rPr>
                                        <w:rFonts w:ascii="Times New Roman" w:hAnsi="Times New Roman"/>
                                        <w:i w:val="0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018" w:type="dxa"/>
                                    <w:vMerge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43ABB2F" w14:textId="77777777" w:rsidR="006C10D5" w:rsidRPr="00E63D1B" w:rsidRDefault="006C10D5" w:rsidP="00876213">
                                    <w:pPr>
                                      <w:pStyle w:val="ab"/>
                                      <w:rPr>
                                        <w:rFonts w:ascii="Times New Roman" w:hAnsi="Times New Roman"/>
                                        <w:i w:val="0"/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835" w:type="dxa"/>
                                    <w:gridSpan w:val="5"/>
                                    <w:vMerge/>
                                    <w:tcBorders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3C2BF7F4" w14:textId="77777777" w:rsidR="006C10D5" w:rsidRPr="00E63D1B" w:rsidRDefault="006C10D5" w:rsidP="00876213">
                                    <w:pPr>
                                      <w:pStyle w:val="ab"/>
                                      <w:rPr>
                                        <w:rFonts w:ascii="Times New Roman" w:hAnsi="Times New Roman"/>
                                        <w:i w:val="0"/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  <w:tr w:rsidR="006C10D5" w:rsidRPr="0071310C" w14:paraId="1A1AC529" w14:textId="77777777" w:rsidTr="00876213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952" w:type="dxa"/>
                                    <w:gridSpan w:val="2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F94A702" w14:textId="5B9BF61B" w:rsidR="006C10D5" w:rsidRPr="001137AB" w:rsidRDefault="00F6292C" w:rsidP="00876213">
                                    <w:pPr>
                                      <w:pStyle w:val="ab"/>
                                      <w:jc w:val="left"/>
                                      <w:rPr>
                                        <w:rFonts w:ascii="Times New Roman" w:hAnsi="Times New Roman"/>
                                        <w:i w:val="0"/>
                                        <w:sz w:val="16"/>
                                        <w:szCs w:val="16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i w:val="0"/>
                                        <w:sz w:val="16"/>
                                        <w:szCs w:val="16"/>
                                        <w:lang w:val="en-US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="006C10D5" w:rsidRPr="001137AB">
                                      <w:rPr>
                                        <w:rFonts w:ascii="Times New Roman" w:hAnsi="Times New Roman"/>
                                        <w:i w:val="0"/>
                                        <w:sz w:val="16"/>
                                        <w:szCs w:val="16"/>
                                      </w:rPr>
                                      <w:t>Ут</w:t>
                                    </w:r>
                                    <w:proofErr w:type="spellEnd"/>
                                    <w:r w:rsidR="009B0969" w:rsidRPr="001137AB">
                                      <w:rPr>
                                        <w:rFonts w:ascii="Times New Roman" w:hAnsi="Times New Roman"/>
                                        <w:i w:val="0"/>
                                        <w:sz w:val="16"/>
                                        <w:szCs w:val="16"/>
                                        <w:lang w:val="ru-RU"/>
                                      </w:rPr>
                                      <w:t>в.</w:t>
                                    </w:r>
                                  </w:p>
                                </w:tc>
                                <w:tc>
                                  <w:tcPr>
                                    <w:tcW w:w="1286" w:type="dxa"/>
                                    <w:tcBorders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14D7E0DB" w14:textId="77777777" w:rsidR="006C10D5" w:rsidRPr="001137AB" w:rsidRDefault="006C10D5" w:rsidP="00876213">
                                    <w:pPr>
                                      <w:pStyle w:val="ab"/>
                                      <w:spacing w:line="276" w:lineRule="auto"/>
                                      <w:jc w:val="left"/>
                                      <w:rPr>
                                        <w:rFonts w:ascii="Times New Roman" w:hAnsi="Times New Roman"/>
                                        <w:sz w:val="16"/>
                                        <w:szCs w:val="16"/>
                                        <w:lang w:val="ru-RU"/>
                                      </w:rPr>
                                    </w:pPr>
                                    <w:r w:rsidRPr="001137AB">
                                      <w:rPr>
                                        <w:rFonts w:ascii="Times New Roman" w:hAnsi="Times New Roman"/>
                                        <w:sz w:val="16"/>
                                        <w:szCs w:val="16"/>
                                        <w:lang w:val="ru-RU"/>
                                      </w:rPr>
                                      <w:t>Смелов В.В.</w:t>
                                    </w:r>
                                  </w:p>
                                </w:tc>
                                <w:tc>
                                  <w:tcPr>
                                    <w:tcW w:w="839" w:type="dxa"/>
                                    <w:tcBorders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8D9DEF7" w14:textId="77777777" w:rsidR="006C10D5" w:rsidRPr="00E63D1B" w:rsidRDefault="006C10D5" w:rsidP="00876213">
                                    <w:pPr>
                                      <w:pStyle w:val="ab"/>
                                      <w:jc w:val="left"/>
                                      <w:rPr>
                                        <w:rFonts w:ascii="Times New Roman" w:hAnsi="Times New Roman"/>
                                        <w:i w:val="0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0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94B866B" w14:textId="77777777" w:rsidR="006C10D5" w:rsidRPr="00E63D1B" w:rsidRDefault="006C10D5" w:rsidP="00876213">
                                    <w:pPr>
                                      <w:pStyle w:val="ab"/>
                                      <w:jc w:val="left"/>
                                      <w:rPr>
                                        <w:rFonts w:ascii="Times New Roman" w:hAnsi="Times New Roman"/>
                                        <w:i w:val="0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018" w:type="dxa"/>
                                    <w:vMerge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17084CD" w14:textId="77777777" w:rsidR="006C10D5" w:rsidRPr="00E63D1B" w:rsidRDefault="006C10D5" w:rsidP="00876213">
                                    <w:pPr>
                                      <w:pStyle w:val="ab"/>
                                      <w:rPr>
                                        <w:rFonts w:ascii="Times New Roman" w:hAnsi="Times New Roman"/>
                                        <w:i w:val="0"/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835" w:type="dxa"/>
                                    <w:gridSpan w:val="5"/>
                                    <w:vMerge/>
                                    <w:tcBorders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54A35C5A" w14:textId="77777777" w:rsidR="006C10D5" w:rsidRPr="00E63D1B" w:rsidRDefault="006C10D5" w:rsidP="00876213">
                                    <w:pPr>
                                      <w:pStyle w:val="ab"/>
                                      <w:rPr>
                                        <w:rFonts w:ascii="Times New Roman" w:hAnsi="Times New Roman"/>
                                        <w:i w:val="0"/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100A7A62" w14:textId="77777777" w:rsidR="006C10D5" w:rsidRPr="0071310C" w:rsidRDefault="006C10D5" w:rsidP="006C10D5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015" name="Середина"/>
                        <wps:cNvCnPr>
                          <a:cxnSpLocks noChangeShapeType="1"/>
                        </wps:cNvCnPr>
                        <wps:spPr bwMode="auto">
                          <a:xfrm>
                            <a:off x="14287" y="0"/>
                            <a:ext cx="0" cy="1032840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16" name="Право"/>
                        <wps:cNvCnPr>
                          <a:cxnSpLocks noChangeShapeType="1"/>
                        </wps:cNvCnPr>
                        <wps:spPr bwMode="auto">
                          <a:xfrm>
                            <a:off x="6648450" y="0"/>
                            <a:ext cx="0" cy="1032840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17" name="Лево"/>
                        <wps:cNvCnPr>
                          <a:cxnSpLocks noChangeShapeType="1"/>
                        </wps:cNvCnPr>
                        <wps:spPr bwMode="auto">
                          <a:xfrm>
                            <a:off x="0" y="8891588"/>
                            <a:ext cx="6660002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18" name="Низ"/>
                        <wps:cNvCnPr>
                          <a:cxnSpLocks noChangeShapeType="1"/>
                        </wps:cNvCnPr>
                        <wps:spPr bwMode="auto">
                          <a:xfrm>
                            <a:off x="0" y="10329863"/>
                            <a:ext cx="666000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19" name="Верх"/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666000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C0525C7" id="Группа 4013" o:spid="_x0000_s1026" style="position:absolute;margin-left:53.85pt;margin-top:14.25pt;width:524.4pt;height:807.85pt;z-index:251671552;mso-position-horizontal-relative:page;mso-position-vertical-relative:page;mso-width-relative:margin;mso-height-relative:margin" coordsize="66600,10329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&#13;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" o:spid="_x0000_s1027" type="#_x0000_t202" style="position:absolute;left:238;top:89011;width:66151;height:1419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" filled="f" stroked="f" strokeweight="2.25pt">
                  <v:textbox inset="0,0,0,0">
                    <w:txbxContent>
                      <w:tbl>
                        <w:tblPr>
                          <w:tblW w:w="10490" w:type="dxa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ayout w:type="fixed"/>
                          <w:tblCellMar>
                            <w:left w:w="28" w:type="dxa"/>
                            <w:right w:w="28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392"/>
                          <w:gridCol w:w="560"/>
                          <w:gridCol w:w="1286"/>
                          <w:gridCol w:w="839"/>
                          <w:gridCol w:w="560"/>
                          <w:gridCol w:w="4018"/>
                          <w:gridCol w:w="283"/>
                          <w:gridCol w:w="284"/>
                          <w:gridCol w:w="283"/>
                          <w:gridCol w:w="851"/>
                          <w:gridCol w:w="1134"/>
                        </w:tblGrid>
                        <w:tr w:rsidR="006C10D5" w:rsidRPr="0071310C" w14:paraId="00A5CEC3" w14:textId="77777777" w:rsidTr="00876213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2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1D6F7CC" w14:textId="77777777" w:rsidR="006C10D5" w:rsidRPr="001B111B" w:rsidRDefault="006C10D5" w:rsidP="00876213">
                              <w:pPr>
                                <w:pStyle w:val="ab"/>
                                <w:jc w:val="left"/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</w:rPr>
                              </w:pPr>
                            </w:p>
                          </w:tc>
                          <w:tc>
                            <w:tcPr>
                              <w:tcW w:w="560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EECFFAF" w14:textId="77777777" w:rsidR="006C10D5" w:rsidRPr="001B111B" w:rsidRDefault="006C10D5" w:rsidP="00876213">
                              <w:pPr>
                                <w:pStyle w:val="ab"/>
                                <w:jc w:val="left"/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</w:rPr>
                              </w:pPr>
                            </w:p>
                          </w:tc>
                          <w:tc>
                            <w:tcPr>
                              <w:tcW w:w="1286" w:type="dxa"/>
                              <w:tcBorders>
                                <w:top w:val="nil"/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7519CDB7" w14:textId="77777777" w:rsidR="006C10D5" w:rsidRPr="001B111B" w:rsidRDefault="006C10D5" w:rsidP="00876213">
                              <w:pPr>
                                <w:pStyle w:val="ab"/>
                                <w:jc w:val="left"/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</w:rPr>
                              </w:pPr>
                            </w:p>
                          </w:tc>
                          <w:tc>
                            <w:tcPr>
                              <w:tcW w:w="839" w:type="dxa"/>
                              <w:tcBorders>
                                <w:top w:val="nil"/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9F5C9F5" w14:textId="77777777" w:rsidR="006C10D5" w:rsidRPr="001B111B" w:rsidRDefault="006C10D5" w:rsidP="00876213">
                              <w:pPr>
                                <w:pStyle w:val="ab"/>
                                <w:jc w:val="left"/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</w:rPr>
                              </w:pPr>
                            </w:p>
                          </w:tc>
                          <w:tc>
                            <w:tcPr>
                              <w:tcW w:w="560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551AC2B" w14:textId="77777777" w:rsidR="006C10D5" w:rsidRPr="001B111B" w:rsidRDefault="006C10D5" w:rsidP="00876213">
                              <w:pPr>
                                <w:pStyle w:val="ab"/>
                                <w:jc w:val="left"/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</w:rPr>
                              </w:pPr>
                            </w:p>
                          </w:tc>
                          <w:tc>
                            <w:tcPr>
                              <w:tcW w:w="6853" w:type="dxa"/>
                              <w:gridSpan w:val="6"/>
                              <w:vMerge w:val="restart"/>
                              <w:tcBorders>
                                <w:top w:val="nil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0946EAAE" w14:textId="67B43D00" w:rsidR="006C10D5" w:rsidRPr="00865700" w:rsidRDefault="006C10D5" w:rsidP="00761814">
                              <w:pPr>
                                <w:jc w:val="center"/>
                                <w:rPr>
                                  <w:i/>
                                  <w:lang w:val="ru-RU"/>
                                </w:rPr>
                              </w:pPr>
                              <w:r w:rsidRPr="001B111B">
                                <w:rPr>
                                  <w:i/>
                                  <w:sz w:val="24"/>
                                </w:rPr>
                                <w:t>БГТУ 0</w:t>
                              </w:r>
                              <w:r w:rsidR="00F52CE2">
                                <w:rPr>
                                  <w:i/>
                                  <w:sz w:val="24"/>
                                  <w:lang w:val="en-US"/>
                                </w:rPr>
                                <w:t>9</w:t>
                              </w:r>
                              <w:r w:rsidR="00BF3512">
                                <w:rPr>
                                  <w:i/>
                                  <w:sz w:val="24"/>
                                </w:rPr>
                                <w:t>.00</w:t>
                              </w:r>
                              <w:r w:rsidR="00865700">
                                <w:rPr>
                                  <w:i/>
                                  <w:sz w:val="24"/>
                                </w:rPr>
                                <w:t>.</w:t>
                              </w:r>
                              <w:r w:rsidR="00865700">
                                <w:rPr>
                                  <w:i/>
                                  <w:sz w:val="24"/>
                                  <w:lang w:val="ru-RU"/>
                                </w:rPr>
                                <w:t>ГЧ</w:t>
                              </w:r>
                            </w:p>
                          </w:tc>
                        </w:tr>
                        <w:tr w:rsidR="006C10D5" w:rsidRPr="0071310C" w14:paraId="552F3970" w14:textId="77777777" w:rsidTr="00876213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2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3F9AF22" w14:textId="77777777" w:rsidR="006C10D5" w:rsidRPr="001B111B" w:rsidRDefault="006C10D5" w:rsidP="00876213">
                              <w:pPr>
                                <w:pStyle w:val="ab"/>
                                <w:jc w:val="left"/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</w:rPr>
                              </w:pPr>
                            </w:p>
                          </w:tc>
                          <w:tc>
                            <w:tcPr>
                              <w:tcW w:w="560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CC09035" w14:textId="77777777" w:rsidR="006C10D5" w:rsidRPr="001B111B" w:rsidRDefault="006C10D5" w:rsidP="00876213">
                              <w:pPr>
                                <w:pStyle w:val="ab"/>
                                <w:jc w:val="left"/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</w:rPr>
                              </w:pPr>
                            </w:p>
                          </w:tc>
                          <w:tc>
                            <w:tcPr>
                              <w:tcW w:w="1286" w:type="dxa"/>
                              <w:tcBorders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12691301" w14:textId="77777777" w:rsidR="006C10D5" w:rsidRPr="001B111B" w:rsidRDefault="006C10D5" w:rsidP="00876213">
                              <w:pPr>
                                <w:pStyle w:val="ab"/>
                                <w:jc w:val="left"/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</w:rPr>
                              </w:pPr>
                            </w:p>
                          </w:tc>
                          <w:tc>
                            <w:tcPr>
                              <w:tcW w:w="839" w:type="dxa"/>
                              <w:tcBorders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40AC75B" w14:textId="77777777" w:rsidR="006C10D5" w:rsidRPr="001B111B" w:rsidRDefault="006C10D5" w:rsidP="00876213">
                              <w:pPr>
                                <w:pStyle w:val="ab"/>
                                <w:jc w:val="left"/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</w:rPr>
                              </w:pPr>
                            </w:p>
                          </w:tc>
                          <w:tc>
                            <w:tcPr>
                              <w:tcW w:w="560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C8EDE88" w14:textId="77777777" w:rsidR="006C10D5" w:rsidRPr="001B111B" w:rsidRDefault="006C10D5" w:rsidP="00876213">
                              <w:pPr>
                                <w:pStyle w:val="ab"/>
                                <w:jc w:val="left"/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</w:rPr>
                              </w:pPr>
                            </w:p>
                          </w:tc>
                          <w:tc>
                            <w:tcPr>
                              <w:tcW w:w="6853" w:type="dxa"/>
                              <w:gridSpan w:val="6"/>
                              <w:vMerge/>
                              <w:tcBorders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5FFBAD2B" w14:textId="77777777" w:rsidR="006C10D5" w:rsidRPr="001B111B" w:rsidRDefault="006C10D5" w:rsidP="00876213">
                              <w:pPr>
                                <w:pStyle w:val="ab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</w:p>
                          </w:tc>
                        </w:tr>
                        <w:tr w:rsidR="006C10D5" w:rsidRPr="0071310C" w14:paraId="1D33B78F" w14:textId="77777777" w:rsidTr="00876213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2" w:type="dxa"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FBB7055" w14:textId="77777777" w:rsidR="006C10D5" w:rsidRPr="001B111B" w:rsidRDefault="006C10D5" w:rsidP="00876213">
                              <w:pPr>
                                <w:pStyle w:val="ab"/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</w:rPr>
                              </w:pPr>
                            </w:p>
                          </w:tc>
                          <w:tc>
                            <w:tcPr>
                              <w:tcW w:w="560" w:type="dxa"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4D11CE9" w14:textId="77777777" w:rsidR="006C10D5" w:rsidRPr="001B111B" w:rsidRDefault="006C10D5" w:rsidP="00876213">
                              <w:pPr>
                                <w:pStyle w:val="ab"/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</w:rPr>
                              </w:pPr>
                            </w:p>
                          </w:tc>
                          <w:tc>
                            <w:tcPr>
                              <w:tcW w:w="1286" w:type="dxa"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054EDAAF" w14:textId="7E20B3CE" w:rsidR="006C10D5" w:rsidRPr="00831E35" w:rsidRDefault="006C10D5" w:rsidP="00831E35">
                              <w:pPr>
                                <w:pStyle w:val="ab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16"/>
                                  <w:szCs w:val="16"/>
                                  <w:lang w:val="ru-RU"/>
                                </w:rPr>
                              </w:pPr>
                              <w:r w:rsidRPr="00831E35">
                                <w:rPr>
                                  <w:rFonts w:ascii="Times New Roman" w:hAnsi="Times New Roman"/>
                                  <w:i w:val="0"/>
                                  <w:sz w:val="16"/>
                                  <w:szCs w:val="16"/>
                                  <w:lang w:val="ru-RU"/>
                                </w:rPr>
                                <w:t>Ф</w:t>
                              </w:r>
                              <w:r w:rsidR="001137AB">
                                <w:rPr>
                                  <w:rFonts w:ascii="Times New Roman" w:hAnsi="Times New Roman"/>
                                  <w:i w:val="0"/>
                                  <w:sz w:val="16"/>
                                  <w:szCs w:val="16"/>
                                  <w:lang w:val="ru-RU"/>
                                </w:rPr>
                                <w:t>.</w:t>
                              </w:r>
                              <w:r w:rsidRPr="00831E35">
                                <w:rPr>
                                  <w:rFonts w:ascii="Times New Roman" w:hAnsi="Times New Roman"/>
                                  <w:i w:val="0"/>
                                  <w:sz w:val="16"/>
                                  <w:szCs w:val="16"/>
                                  <w:lang w:val="ru-RU"/>
                                </w:rPr>
                                <w:t>И</w:t>
                              </w:r>
                              <w:r w:rsidR="001137AB">
                                <w:rPr>
                                  <w:rFonts w:ascii="Times New Roman" w:hAnsi="Times New Roman"/>
                                  <w:i w:val="0"/>
                                  <w:sz w:val="16"/>
                                  <w:szCs w:val="16"/>
                                  <w:lang w:val="ru-RU"/>
                                </w:rPr>
                                <w:t>.</w:t>
                              </w:r>
                              <w:r w:rsidRPr="00831E35">
                                <w:rPr>
                                  <w:rFonts w:ascii="Times New Roman" w:hAnsi="Times New Roman"/>
                                  <w:i w:val="0"/>
                                  <w:sz w:val="16"/>
                                  <w:szCs w:val="16"/>
                                  <w:lang w:val="ru-RU"/>
                                </w:rPr>
                                <w:t>О</w:t>
                              </w:r>
                            </w:p>
                          </w:tc>
                          <w:tc>
                            <w:tcPr>
                              <w:tcW w:w="839" w:type="dxa"/>
                              <w:tcBorders>
                                <w:top w:val="single" w:sz="18" w:space="0" w:color="auto"/>
                                <w:left w:val="single" w:sz="18" w:space="0" w:color="auto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D281C5A" w14:textId="77777777" w:rsidR="006C10D5" w:rsidRPr="00831E35" w:rsidRDefault="006C10D5" w:rsidP="00831E35">
                              <w:pPr>
                                <w:pStyle w:val="ab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 w:rsidRPr="00831E35">
                                <w:rPr>
                                  <w:rFonts w:ascii="Times New Roman" w:hAnsi="Times New Roman"/>
                                  <w:i w:val="0"/>
                                  <w:sz w:val="16"/>
                                  <w:szCs w:val="16"/>
                                </w:rPr>
                                <w:t>Подпись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560" w:type="dxa"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6D48C0D" w14:textId="77777777" w:rsidR="006C10D5" w:rsidRPr="00831E35" w:rsidRDefault="006C10D5" w:rsidP="00831E35">
                              <w:pPr>
                                <w:pStyle w:val="ab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16"/>
                                  <w:szCs w:val="16"/>
                                </w:rPr>
                              </w:pPr>
                              <w:r w:rsidRPr="00831E35">
                                <w:rPr>
                                  <w:rFonts w:ascii="Times New Roman" w:hAnsi="Times New Roman"/>
                                  <w:i w:val="0"/>
                                  <w:sz w:val="16"/>
                                  <w:szCs w:val="16"/>
                                </w:rPr>
                                <w:t>Дата</w:t>
                              </w:r>
                            </w:p>
                          </w:tc>
                          <w:tc>
                            <w:tcPr>
                              <w:tcW w:w="6853" w:type="dxa"/>
                              <w:gridSpan w:val="6"/>
                              <w:vMerge/>
                              <w:tcBorders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630DA304" w14:textId="77777777" w:rsidR="006C10D5" w:rsidRPr="001B111B" w:rsidRDefault="006C10D5" w:rsidP="00876213">
                              <w:pPr>
                                <w:pStyle w:val="ab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</w:p>
                          </w:tc>
                        </w:tr>
                        <w:tr w:rsidR="006C10D5" w:rsidRPr="0071310C" w14:paraId="24E66372" w14:textId="77777777" w:rsidTr="00876213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952" w:type="dxa"/>
                              <w:gridSpan w:val="2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4159A06" w14:textId="3E37AAAE" w:rsidR="006C10D5" w:rsidRPr="001137AB" w:rsidRDefault="00F6292C" w:rsidP="00876213">
                              <w:pPr>
                                <w:pStyle w:val="ab"/>
                                <w:jc w:val="left"/>
                                <w:rPr>
                                  <w:rFonts w:ascii="Times New Roman" w:hAnsi="Times New Roman"/>
                                  <w:i w:val="0"/>
                                  <w:sz w:val="16"/>
                                  <w:szCs w:val="16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sz w:val="16"/>
                                  <w:szCs w:val="16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="006C10D5" w:rsidRPr="001137AB">
                                <w:rPr>
                                  <w:rFonts w:ascii="Times New Roman" w:hAnsi="Times New Roman"/>
                                  <w:i w:val="0"/>
                                  <w:sz w:val="16"/>
                                  <w:szCs w:val="16"/>
                                </w:rPr>
                                <w:t>Разраб</w:t>
                              </w:r>
                              <w:proofErr w:type="spellEnd"/>
                              <w:r w:rsidR="006C10D5" w:rsidRPr="001137AB">
                                <w:rPr>
                                  <w:rFonts w:ascii="Times New Roman" w:hAnsi="Times New Roman"/>
                                  <w:i w:val="0"/>
                                  <w:sz w:val="16"/>
                                  <w:szCs w:val="16"/>
                                  <w:lang w:val="ru-RU"/>
                                </w:rPr>
                                <w:t>.</w:t>
                              </w:r>
                            </w:p>
                          </w:tc>
                          <w:tc>
                            <w:tcPr>
                              <w:tcW w:w="1286" w:type="dxa"/>
                              <w:tcBorders>
                                <w:top w:val="nil"/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2BC2D769" w14:textId="700C08FA" w:rsidR="006C10D5" w:rsidRPr="001137AB" w:rsidRDefault="001137AB" w:rsidP="002D0214">
                              <w:pPr>
                                <w:pStyle w:val="ab"/>
                                <w:spacing w:before="20" w:line="276" w:lineRule="auto"/>
                                <w:jc w:val="left"/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  <w:lang w:val="ru-RU"/>
                                </w:rPr>
                              </w:pPr>
                              <w:proofErr w:type="spellStart"/>
                              <w:r w:rsidRPr="001137AB"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  <w:lang w:val="ru-RU"/>
                                </w:rPr>
                                <w:t>Янюк</w:t>
                              </w:r>
                              <w:proofErr w:type="spellEnd"/>
                              <w:r w:rsidRPr="001137AB"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  <w:lang w:val="ru-RU"/>
                                </w:rPr>
                                <w:t xml:space="preserve"> Д.С.</w:t>
                              </w:r>
                            </w:p>
                          </w:tc>
                          <w:tc>
                            <w:tcPr>
                              <w:tcW w:w="839" w:type="dxa"/>
                              <w:tcBorders>
                                <w:top w:val="nil"/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CCE9AF4" w14:textId="77777777" w:rsidR="006C10D5" w:rsidRPr="001B111B" w:rsidRDefault="006C10D5" w:rsidP="00876213">
                              <w:pPr>
                                <w:pStyle w:val="ab"/>
                                <w:jc w:val="left"/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</w:rPr>
                              </w:pPr>
                            </w:p>
                          </w:tc>
                          <w:tc>
                            <w:tcPr>
                              <w:tcW w:w="560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D1B6B3D" w14:textId="77777777" w:rsidR="006C10D5" w:rsidRPr="001B111B" w:rsidRDefault="006C10D5" w:rsidP="00876213">
                              <w:pPr>
                                <w:pStyle w:val="ab"/>
                                <w:jc w:val="left"/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</w:rPr>
                              </w:pPr>
                            </w:p>
                          </w:tc>
                          <w:tc>
                            <w:tcPr>
                              <w:tcW w:w="4018" w:type="dxa"/>
                              <w:vMerge w:val="restart"/>
                              <w:tcBorders>
                                <w:top w:val="nil"/>
                                <w:left w:val="nil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91DC5B7" w14:textId="77777777" w:rsidR="001137AB" w:rsidRDefault="006C10D5" w:rsidP="006C10D5">
                              <w:pPr>
                                <w:pStyle w:val="ab"/>
                                <w:jc w:val="center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 w:rsidRPr="001137AB"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ru-RU"/>
                                </w:rPr>
                                <w:t xml:space="preserve">Таблица расчета экономических </w:t>
                              </w:r>
                            </w:p>
                            <w:p w14:paraId="2FEDF2E1" w14:textId="233B6852" w:rsidR="006C10D5" w:rsidRPr="001137AB" w:rsidRDefault="006C10D5" w:rsidP="006C10D5">
                              <w:pPr>
                                <w:pStyle w:val="ab"/>
                                <w:jc w:val="center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 w:rsidRPr="001137AB"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ru-RU"/>
                                </w:rPr>
                                <w:t>показателей</w:t>
                              </w:r>
                            </w:p>
                          </w:tc>
                          <w:tc>
                            <w:tcPr>
                              <w:tcW w:w="850" w:type="dxa"/>
                              <w:gridSpan w:val="3"/>
                              <w:tcBorders>
                                <w:top w:val="nil"/>
                                <w:left w:val="nil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68B74E8" w14:textId="77777777" w:rsidR="006C10D5" w:rsidRPr="002D0214" w:rsidRDefault="006C10D5" w:rsidP="00291792">
                              <w:pPr>
                                <w:pStyle w:val="ab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16"/>
                                  <w:szCs w:val="16"/>
                                  <w:lang w:val="ru-RU"/>
                                </w:rPr>
                              </w:pPr>
                              <w:proofErr w:type="spellStart"/>
                              <w:r w:rsidRPr="002D0214">
                                <w:rPr>
                                  <w:rFonts w:ascii="Times New Roman" w:hAnsi="Times New Roman"/>
                                  <w:i w:val="0"/>
                                  <w:sz w:val="16"/>
                                  <w:szCs w:val="16"/>
                                </w:rPr>
                                <w:t>Лит</w:t>
                              </w:r>
                              <w:proofErr w:type="spellEnd"/>
                              <w:r w:rsidRPr="002D0214">
                                <w:rPr>
                                  <w:rFonts w:ascii="Times New Roman" w:hAnsi="Times New Roman"/>
                                  <w:i w:val="0"/>
                                  <w:sz w:val="16"/>
                                  <w:szCs w:val="16"/>
                                  <w:lang w:val="ru-RU"/>
                                </w:rPr>
                                <w:t>.</w:t>
                              </w: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nil"/>
                                <w:left w:val="single" w:sz="18" w:space="0" w:color="auto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F10D9F3" w14:textId="77777777" w:rsidR="006C10D5" w:rsidRPr="002D0214" w:rsidRDefault="006C10D5" w:rsidP="00291792">
                              <w:pPr>
                                <w:pStyle w:val="ab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16"/>
                                  <w:szCs w:val="16"/>
                                </w:rPr>
                              </w:pPr>
                              <w:r w:rsidRPr="002D0214">
                                <w:rPr>
                                  <w:rFonts w:ascii="Times New Roman" w:hAnsi="Times New Roman"/>
                                  <w:i w:val="0"/>
                                  <w:sz w:val="16"/>
                                  <w:szCs w:val="16"/>
                                </w:rPr>
                                <w:t>Лист</w:t>
                              </w:r>
                            </w:p>
                          </w:tc>
                          <w:tc>
                            <w:tcPr>
                              <w:tcW w:w="1134" w:type="dxa"/>
                              <w:tcBorders>
                                <w:top w:val="nil"/>
                                <w:left w:val="single" w:sz="18" w:space="0" w:color="auto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048607D0" w14:textId="77777777" w:rsidR="006C10D5" w:rsidRPr="002D0214" w:rsidRDefault="006C10D5" w:rsidP="00291792">
                              <w:pPr>
                                <w:pStyle w:val="ab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16"/>
                                  <w:szCs w:val="16"/>
                                </w:rPr>
                              </w:pPr>
                              <w:r w:rsidRPr="002D0214">
                                <w:rPr>
                                  <w:rFonts w:ascii="Times New Roman" w:hAnsi="Times New Roman"/>
                                  <w:i w:val="0"/>
                                  <w:sz w:val="16"/>
                                  <w:szCs w:val="16"/>
                                </w:rPr>
                                <w:t>Листов</w:t>
                              </w:r>
                            </w:p>
                          </w:tc>
                        </w:tr>
                        <w:tr w:rsidR="006C10D5" w:rsidRPr="0071310C" w14:paraId="59712865" w14:textId="77777777" w:rsidTr="00876213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952" w:type="dxa"/>
                              <w:gridSpan w:val="2"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581DEB0" w14:textId="789BB57E" w:rsidR="006C10D5" w:rsidRPr="001137AB" w:rsidRDefault="00F6292C" w:rsidP="00876213">
                              <w:pPr>
                                <w:pStyle w:val="ab"/>
                                <w:jc w:val="left"/>
                                <w:rPr>
                                  <w:rFonts w:ascii="Times New Roman" w:hAnsi="Times New Roman"/>
                                  <w:i w:val="0"/>
                                  <w:sz w:val="16"/>
                                  <w:szCs w:val="16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sz w:val="16"/>
                                  <w:szCs w:val="16"/>
                                  <w:lang w:val="en-US"/>
                                </w:rPr>
                                <w:t xml:space="preserve"> </w:t>
                              </w:r>
                              <w:r w:rsidR="006C10D5" w:rsidRPr="001137AB">
                                <w:rPr>
                                  <w:rFonts w:ascii="Times New Roman" w:hAnsi="Times New Roman"/>
                                  <w:i w:val="0"/>
                                  <w:sz w:val="16"/>
                                  <w:szCs w:val="16"/>
                                </w:rPr>
                                <w:t>Пров</w:t>
                              </w:r>
                              <w:r w:rsidR="00BE5521" w:rsidRPr="001137AB">
                                <w:rPr>
                                  <w:rFonts w:ascii="Times New Roman" w:hAnsi="Times New Roman"/>
                                  <w:i w:val="0"/>
                                  <w:sz w:val="16"/>
                                  <w:szCs w:val="16"/>
                                  <w:lang w:val="ru-RU"/>
                                </w:rPr>
                                <w:t>ер</w:t>
                              </w:r>
                              <w:r w:rsidR="006C10D5" w:rsidRPr="001137AB">
                                <w:rPr>
                                  <w:rFonts w:ascii="Times New Roman" w:hAnsi="Times New Roman"/>
                                  <w:i w:val="0"/>
                                  <w:sz w:val="16"/>
                                  <w:szCs w:val="16"/>
                                  <w:lang w:val="ru-RU"/>
                                </w:rPr>
                                <w:t>.</w:t>
                              </w:r>
                            </w:p>
                          </w:tc>
                          <w:tc>
                            <w:tcPr>
                              <w:tcW w:w="1286" w:type="dxa"/>
                              <w:tcBorders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5248CA59" w14:textId="1E5D829C" w:rsidR="006C10D5" w:rsidRPr="00105029" w:rsidRDefault="001137AB" w:rsidP="00876213">
                              <w:pPr>
                                <w:pStyle w:val="ab"/>
                                <w:spacing w:line="276" w:lineRule="auto"/>
                                <w:jc w:val="left"/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proofErr w:type="spellStart"/>
                              <w:r w:rsidRPr="001137AB"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  <w:lang w:val="ru-RU"/>
                                </w:rPr>
                                <w:t>Кантарович</w:t>
                              </w:r>
                              <w:proofErr w:type="spellEnd"/>
                              <w:r w:rsidR="00105029"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  <w:lang w:val="en-US"/>
                                </w:rPr>
                                <w:t xml:space="preserve"> </w:t>
                              </w:r>
                              <w:r w:rsidRPr="001137AB"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  <w:lang w:val="ru-RU"/>
                                </w:rPr>
                                <w:t>В.С</w:t>
                              </w:r>
                              <w:r w:rsidR="00105029"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  <w:lang w:val="en-US"/>
                                </w:rPr>
                                <w:t>.</w:t>
                              </w:r>
                            </w:p>
                          </w:tc>
                          <w:tc>
                            <w:tcPr>
                              <w:tcW w:w="839" w:type="dxa"/>
                              <w:tcBorders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D878BF4" w14:textId="77777777" w:rsidR="006C10D5" w:rsidRPr="00160726" w:rsidRDefault="006C10D5" w:rsidP="00876213">
                              <w:pPr>
                                <w:pStyle w:val="ab"/>
                                <w:jc w:val="left"/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  <w:lang w:val="ru-RU"/>
                                </w:rPr>
                              </w:pPr>
                            </w:p>
                          </w:tc>
                          <w:tc>
                            <w:tcPr>
                              <w:tcW w:w="560" w:type="dxa"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410DE63" w14:textId="77777777" w:rsidR="006C10D5" w:rsidRPr="001B111B" w:rsidRDefault="006C10D5" w:rsidP="00876213">
                              <w:pPr>
                                <w:pStyle w:val="ab"/>
                                <w:jc w:val="left"/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</w:rPr>
                              </w:pPr>
                            </w:p>
                          </w:tc>
                          <w:tc>
                            <w:tcPr>
                              <w:tcW w:w="4018" w:type="dxa"/>
                              <w:vMerge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630787E" w14:textId="77777777" w:rsidR="006C10D5" w:rsidRPr="001B111B" w:rsidRDefault="006C10D5" w:rsidP="00876213">
                              <w:pPr>
                                <w:pStyle w:val="ab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283" w:type="dxa"/>
                              <w:tcBorders>
                                <w:left w:val="nil"/>
                                <w:bottom w:val="single" w:sz="18" w:space="0" w:color="auto"/>
                              </w:tcBorders>
                              <w:vAlign w:val="center"/>
                            </w:tcPr>
                            <w:p w14:paraId="3C8B75A1" w14:textId="77777777" w:rsidR="006C10D5" w:rsidRPr="002D0214" w:rsidRDefault="006C10D5" w:rsidP="00291792">
                              <w:pPr>
                                <w:pStyle w:val="ab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16"/>
                                  <w:szCs w:val="16"/>
                                </w:rPr>
                              </w:pPr>
                            </w:p>
                          </w:tc>
                          <w:tc>
                            <w:tcPr>
                              <w:tcW w:w="284" w:type="dxa"/>
                              <w:tcBorders>
                                <w:bottom w:val="single" w:sz="18" w:space="0" w:color="auto"/>
                              </w:tcBorders>
                              <w:vAlign w:val="center"/>
                            </w:tcPr>
                            <w:p w14:paraId="4D2C8511" w14:textId="77777777" w:rsidR="006C10D5" w:rsidRPr="002D0214" w:rsidRDefault="006C10D5" w:rsidP="00291792">
                              <w:pPr>
                                <w:pStyle w:val="ab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16"/>
                                  <w:szCs w:val="16"/>
                                  <w:lang w:val="ru-RU"/>
                                </w:rPr>
                              </w:pPr>
                            </w:p>
                          </w:tc>
                          <w:tc>
                            <w:tcPr>
                              <w:tcW w:w="283" w:type="dxa"/>
                              <w:tcBorders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FF9C660" w14:textId="77777777" w:rsidR="006C10D5" w:rsidRPr="002D0214" w:rsidRDefault="006C10D5" w:rsidP="00291792">
                              <w:pPr>
                                <w:pStyle w:val="ab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16"/>
                                  <w:szCs w:val="16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left w:val="single" w:sz="18" w:space="0" w:color="auto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C3C2B9C" w14:textId="77777777" w:rsidR="006C10D5" w:rsidRPr="002D0214" w:rsidRDefault="006C10D5" w:rsidP="00291792">
                              <w:pPr>
                                <w:pStyle w:val="ab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16"/>
                                  <w:szCs w:val="16"/>
                                  <w:lang w:val="ru-RU"/>
                                </w:rPr>
                              </w:pPr>
                              <w:r w:rsidRPr="002D0214">
                                <w:rPr>
                                  <w:rFonts w:ascii="Times New Roman" w:hAnsi="Times New Roman"/>
                                  <w:i w:val="0"/>
                                  <w:sz w:val="16"/>
                                  <w:szCs w:val="16"/>
                                  <w:lang w:val="ru-RU"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1134" w:type="dxa"/>
                              <w:tcBorders>
                                <w:left w:val="single" w:sz="18" w:space="0" w:color="auto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5B61FE99" w14:textId="77777777" w:rsidR="006C10D5" w:rsidRPr="002D0214" w:rsidRDefault="006C10D5" w:rsidP="00291792">
                              <w:pPr>
                                <w:pStyle w:val="ab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16"/>
                                  <w:szCs w:val="16"/>
                                  <w:lang w:val="ru-RU"/>
                                </w:rPr>
                              </w:pPr>
                              <w:r w:rsidRPr="002D0214">
                                <w:rPr>
                                  <w:rFonts w:ascii="Times New Roman" w:hAnsi="Times New Roman"/>
                                  <w:i w:val="0"/>
                                  <w:sz w:val="16"/>
                                  <w:szCs w:val="16"/>
                                  <w:lang w:val="ru-RU"/>
                                </w:rPr>
                                <w:t>1</w:t>
                              </w:r>
                            </w:p>
                          </w:tc>
                        </w:tr>
                        <w:tr w:rsidR="006C10D5" w:rsidRPr="0071310C" w14:paraId="236B8753" w14:textId="77777777" w:rsidTr="00876213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952" w:type="dxa"/>
                              <w:gridSpan w:val="2"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5278B59" w14:textId="77777777" w:rsidR="006C10D5" w:rsidRPr="001137AB" w:rsidRDefault="006C10D5" w:rsidP="00876213">
                              <w:pPr>
                                <w:pStyle w:val="ab"/>
                                <w:jc w:val="left"/>
                                <w:rPr>
                                  <w:rFonts w:ascii="Times New Roman" w:hAnsi="Times New Roman"/>
                                  <w:i w:val="0"/>
                                  <w:sz w:val="16"/>
                                  <w:szCs w:val="16"/>
                                  <w:lang w:val="ru-RU"/>
                                </w:rPr>
                              </w:pPr>
                            </w:p>
                          </w:tc>
                          <w:tc>
                            <w:tcPr>
                              <w:tcW w:w="1286" w:type="dxa"/>
                              <w:tcBorders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3919BB4F" w14:textId="77777777" w:rsidR="006C10D5" w:rsidRPr="001137AB" w:rsidRDefault="006C10D5" w:rsidP="00876213">
                              <w:pPr>
                                <w:pStyle w:val="ab"/>
                                <w:spacing w:line="276" w:lineRule="auto"/>
                                <w:jc w:val="left"/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  <w:lang w:val="ru-RU"/>
                                </w:rPr>
                              </w:pPr>
                            </w:p>
                          </w:tc>
                          <w:tc>
                            <w:tcPr>
                              <w:tcW w:w="839" w:type="dxa"/>
                              <w:tcBorders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B33A7B5" w14:textId="77777777" w:rsidR="006C10D5" w:rsidRPr="001B111B" w:rsidRDefault="006C10D5" w:rsidP="00876213">
                              <w:pPr>
                                <w:pStyle w:val="ab"/>
                                <w:jc w:val="left"/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</w:rPr>
                              </w:pPr>
                            </w:p>
                          </w:tc>
                          <w:tc>
                            <w:tcPr>
                              <w:tcW w:w="560" w:type="dxa"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7B594B4" w14:textId="77777777" w:rsidR="006C10D5" w:rsidRPr="001B111B" w:rsidRDefault="006C10D5" w:rsidP="00876213">
                              <w:pPr>
                                <w:pStyle w:val="ab"/>
                                <w:jc w:val="left"/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</w:rPr>
                              </w:pPr>
                            </w:p>
                          </w:tc>
                          <w:tc>
                            <w:tcPr>
                              <w:tcW w:w="4018" w:type="dxa"/>
                              <w:vMerge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C16C850" w14:textId="77777777" w:rsidR="006C10D5" w:rsidRPr="001B111B" w:rsidRDefault="006C10D5" w:rsidP="00876213">
                              <w:pPr>
                                <w:pStyle w:val="ab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2835" w:type="dxa"/>
                              <w:gridSpan w:val="5"/>
                              <w:vMerge w:val="restart"/>
                              <w:tcBorders>
                                <w:top w:val="single" w:sz="18" w:space="0" w:color="auto"/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610F4F8C" w14:textId="16CB99CB" w:rsidR="006C10D5" w:rsidRPr="001137AB" w:rsidRDefault="006C10D5" w:rsidP="004C5491">
                              <w:pPr>
                                <w:pStyle w:val="ab"/>
                                <w:jc w:val="center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 w:rsidRPr="001137AB"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ru-RU"/>
                                </w:rPr>
                                <w:t>БГТУ 742180</w:t>
                              </w:r>
                              <w:r w:rsidR="00105029"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en-US"/>
                                </w:rPr>
                                <w:t>26</w:t>
                              </w:r>
                              <w:r w:rsidRPr="001137AB"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ru-RU"/>
                                </w:rPr>
                                <w:t>, 2021</w:t>
                              </w:r>
                            </w:p>
                          </w:tc>
                        </w:tr>
                        <w:tr w:rsidR="006C10D5" w:rsidRPr="0071310C" w14:paraId="7DD42B78" w14:textId="77777777" w:rsidTr="00876213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952" w:type="dxa"/>
                              <w:gridSpan w:val="2"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F335058" w14:textId="088E8C47" w:rsidR="006C10D5" w:rsidRPr="001137AB" w:rsidRDefault="00F6292C" w:rsidP="00876213">
                              <w:pPr>
                                <w:pStyle w:val="ab"/>
                                <w:jc w:val="left"/>
                                <w:rPr>
                                  <w:rFonts w:ascii="Times New Roman" w:hAnsi="Times New Roman"/>
                                  <w:i w:val="0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sz w:val="16"/>
                                  <w:szCs w:val="16"/>
                                  <w:lang w:val="en-US"/>
                                </w:rPr>
                                <w:t xml:space="preserve"> </w:t>
                              </w:r>
                              <w:r w:rsidR="006C10D5" w:rsidRPr="001137AB">
                                <w:rPr>
                                  <w:rFonts w:ascii="Times New Roman" w:hAnsi="Times New Roman"/>
                                  <w:i w:val="0"/>
                                  <w:sz w:val="16"/>
                                  <w:szCs w:val="16"/>
                                </w:rPr>
                                <w:t>Н. контр.</w:t>
                              </w:r>
                            </w:p>
                          </w:tc>
                          <w:tc>
                            <w:tcPr>
                              <w:tcW w:w="1286" w:type="dxa"/>
                              <w:tcBorders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1E9E2DF7" w14:textId="77777777" w:rsidR="006C10D5" w:rsidRPr="001137AB" w:rsidRDefault="006C10D5" w:rsidP="00876213">
                              <w:pPr>
                                <w:pStyle w:val="ab"/>
                                <w:spacing w:line="276" w:lineRule="auto"/>
                                <w:jc w:val="left"/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  <w:lang w:val="ru-RU"/>
                                </w:rPr>
                              </w:pPr>
                              <w:proofErr w:type="spellStart"/>
                              <w:r w:rsidRPr="001137AB"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  <w:lang w:val="ru-RU"/>
                                </w:rPr>
                                <w:t>Копыток</w:t>
                              </w:r>
                              <w:proofErr w:type="spellEnd"/>
                              <w:r w:rsidRPr="001137AB"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  <w:lang w:val="ru-RU"/>
                                </w:rPr>
                                <w:t xml:space="preserve"> Д.В.</w:t>
                              </w:r>
                            </w:p>
                          </w:tc>
                          <w:tc>
                            <w:tcPr>
                              <w:tcW w:w="839" w:type="dxa"/>
                              <w:tcBorders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5562915" w14:textId="77777777" w:rsidR="006C10D5" w:rsidRPr="00E63D1B" w:rsidRDefault="006C10D5" w:rsidP="00876213">
                              <w:pPr>
                                <w:pStyle w:val="ab"/>
                                <w:jc w:val="left"/>
                                <w:rPr>
                                  <w:rFonts w:ascii="Times New Roman" w:hAnsi="Times New Roman"/>
                                  <w:i w:val="0"/>
                                  <w:sz w:val="16"/>
                                  <w:szCs w:val="16"/>
                                </w:rPr>
                              </w:pPr>
                            </w:p>
                          </w:tc>
                          <w:tc>
                            <w:tcPr>
                              <w:tcW w:w="560" w:type="dxa"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572E7FD" w14:textId="77777777" w:rsidR="006C10D5" w:rsidRPr="00E63D1B" w:rsidRDefault="006C10D5" w:rsidP="00876213">
                              <w:pPr>
                                <w:pStyle w:val="ab"/>
                                <w:jc w:val="left"/>
                                <w:rPr>
                                  <w:rFonts w:ascii="Times New Roman" w:hAnsi="Times New Roman"/>
                                  <w:i w:val="0"/>
                                  <w:sz w:val="16"/>
                                  <w:szCs w:val="16"/>
                                </w:rPr>
                              </w:pPr>
                            </w:p>
                          </w:tc>
                          <w:tc>
                            <w:tcPr>
                              <w:tcW w:w="4018" w:type="dxa"/>
                              <w:vMerge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43ABB2F" w14:textId="77777777" w:rsidR="006C10D5" w:rsidRPr="00E63D1B" w:rsidRDefault="006C10D5" w:rsidP="00876213">
                              <w:pPr>
                                <w:pStyle w:val="ab"/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2835" w:type="dxa"/>
                              <w:gridSpan w:val="5"/>
                              <w:vMerge/>
                              <w:tcBorders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3C2BF7F4" w14:textId="77777777" w:rsidR="006C10D5" w:rsidRPr="00E63D1B" w:rsidRDefault="006C10D5" w:rsidP="00876213">
                              <w:pPr>
                                <w:pStyle w:val="ab"/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</w:pPr>
                            </w:p>
                          </w:tc>
                        </w:tr>
                        <w:tr w:rsidR="006C10D5" w:rsidRPr="0071310C" w14:paraId="1A1AC529" w14:textId="77777777" w:rsidTr="00876213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952" w:type="dxa"/>
                              <w:gridSpan w:val="2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F94A702" w14:textId="5B9BF61B" w:rsidR="006C10D5" w:rsidRPr="001137AB" w:rsidRDefault="00F6292C" w:rsidP="00876213">
                              <w:pPr>
                                <w:pStyle w:val="ab"/>
                                <w:jc w:val="left"/>
                                <w:rPr>
                                  <w:rFonts w:ascii="Times New Roman" w:hAnsi="Times New Roman"/>
                                  <w:i w:val="0"/>
                                  <w:sz w:val="16"/>
                                  <w:szCs w:val="16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sz w:val="16"/>
                                  <w:szCs w:val="16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="006C10D5" w:rsidRPr="001137AB">
                                <w:rPr>
                                  <w:rFonts w:ascii="Times New Roman" w:hAnsi="Times New Roman"/>
                                  <w:i w:val="0"/>
                                  <w:sz w:val="16"/>
                                  <w:szCs w:val="16"/>
                                </w:rPr>
                                <w:t>Ут</w:t>
                              </w:r>
                              <w:proofErr w:type="spellEnd"/>
                              <w:r w:rsidR="009B0969" w:rsidRPr="001137AB">
                                <w:rPr>
                                  <w:rFonts w:ascii="Times New Roman" w:hAnsi="Times New Roman"/>
                                  <w:i w:val="0"/>
                                  <w:sz w:val="16"/>
                                  <w:szCs w:val="16"/>
                                  <w:lang w:val="ru-RU"/>
                                </w:rPr>
                                <w:t>в.</w:t>
                              </w:r>
                            </w:p>
                          </w:tc>
                          <w:tc>
                            <w:tcPr>
                              <w:tcW w:w="1286" w:type="dxa"/>
                              <w:tcBorders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14D7E0DB" w14:textId="77777777" w:rsidR="006C10D5" w:rsidRPr="001137AB" w:rsidRDefault="006C10D5" w:rsidP="00876213">
                              <w:pPr>
                                <w:pStyle w:val="ab"/>
                                <w:spacing w:line="276" w:lineRule="auto"/>
                                <w:jc w:val="left"/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  <w:lang w:val="ru-RU"/>
                                </w:rPr>
                              </w:pPr>
                              <w:r w:rsidRPr="001137AB"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  <w:lang w:val="ru-RU"/>
                                </w:rPr>
                                <w:t>Смелов В.В.</w:t>
                              </w:r>
                            </w:p>
                          </w:tc>
                          <w:tc>
                            <w:tcPr>
                              <w:tcW w:w="839" w:type="dxa"/>
                              <w:tcBorders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8D9DEF7" w14:textId="77777777" w:rsidR="006C10D5" w:rsidRPr="00E63D1B" w:rsidRDefault="006C10D5" w:rsidP="00876213">
                              <w:pPr>
                                <w:pStyle w:val="ab"/>
                                <w:jc w:val="left"/>
                                <w:rPr>
                                  <w:rFonts w:ascii="Times New Roman" w:hAnsi="Times New Roman"/>
                                  <w:i w:val="0"/>
                                  <w:sz w:val="16"/>
                                  <w:szCs w:val="16"/>
                                </w:rPr>
                              </w:pPr>
                            </w:p>
                          </w:tc>
                          <w:tc>
                            <w:tcPr>
                              <w:tcW w:w="560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94B866B" w14:textId="77777777" w:rsidR="006C10D5" w:rsidRPr="00E63D1B" w:rsidRDefault="006C10D5" w:rsidP="00876213">
                              <w:pPr>
                                <w:pStyle w:val="ab"/>
                                <w:jc w:val="left"/>
                                <w:rPr>
                                  <w:rFonts w:ascii="Times New Roman" w:hAnsi="Times New Roman"/>
                                  <w:i w:val="0"/>
                                  <w:sz w:val="16"/>
                                  <w:szCs w:val="16"/>
                                </w:rPr>
                              </w:pPr>
                            </w:p>
                          </w:tc>
                          <w:tc>
                            <w:tcPr>
                              <w:tcW w:w="4018" w:type="dxa"/>
                              <w:vMerge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17084CD" w14:textId="77777777" w:rsidR="006C10D5" w:rsidRPr="00E63D1B" w:rsidRDefault="006C10D5" w:rsidP="00876213">
                              <w:pPr>
                                <w:pStyle w:val="ab"/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2835" w:type="dxa"/>
                              <w:gridSpan w:val="5"/>
                              <w:vMerge/>
                              <w:tcBorders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54A35C5A" w14:textId="77777777" w:rsidR="006C10D5" w:rsidRPr="00E63D1B" w:rsidRDefault="006C10D5" w:rsidP="00876213">
                              <w:pPr>
                                <w:pStyle w:val="ab"/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</w:pPr>
                            </w:p>
                          </w:tc>
                        </w:tr>
                      </w:tbl>
                      <w:p w14:paraId="100A7A62" w14:textId="77777777" w:rsidR="006C10D5" w:rsidRPr="0071310C" w:rsidRDefault="006C10D5" w:rsidP="006C10D5"/>
                    </w:txbxContent>
                  </v:textbox>
                </v:shape>
                <v:line id="Середина" o:spid="_x0000_s1028" style="position:absolute;visibility:visible;mso-wrap-style:square" from="142,0" to="142,10328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" strokeweight="2.25pt"/>
                <v:line id="Право" o:spid="_x0000_s1029" style="position:absolute;visibility:visible;mso-wrap-style:square" from="66484,0" to="66484,10328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" strokeweight="2.25pt"/>
                <v:line id="Лево" o:spid="_x0000_s1030" style="position:absolute;visibility:visible;mso-wrap-style:square" from="0,88915" to="66600,8891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" strokeweight="2.25pt"/>
                <v:line id="Низ" o:spid="_x0000_s1031" style="position:absolute;visibility:visible;mso-wrap-style:square" from="0,103298" to="66600,10329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" strokeweight="2.25pt"/>
                <v:line id="Верх" o:spid="_x0000_s1032" style="position:absolute;visibility:visible;mso-wrap-style:square" from="0,0" to="66600,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" strokeweight="2.25pt"/>
                <w10:wrap anchorx="page" anchory="page"/>
              </v:group>
            </w:pict>
          </mc:Fallback>
        </mc:AlternateContent>
      </w:r>
    </w:p>
    <w:p w14:paraId="3CFD758C" w14:textId="77777777" w:rsidR="00B54FC2" w:rsidRPr="00B54FC2" w:rsidRDefault="00B54FC2">
      <w:pPr>
        <w:jc w:val="left"/>
        <w:rPr>
          <w:lang w:val="ru-RU"/>
        </w:rPr>
      </w:pPr>
    </w:p>
    <w:p w14:paraId="629353F9" w14:textId="77777777" w:rsidR="001D2471" w:rsidRDefault="00B54FC2" w:rsidP="003821F8">
      <w:pPr>
        <w:jc w:val="left"/>
        <w:rPr>
          <w:lang w:val="ru-RU"/>
        </w:rPr>
      </w:pPr>
      <w:r w:rsidRPr="00B54FC2">
        <w:rPr>
          <w:lang w:val="ru-RU"/>
        </w:rPr>
        <w:br w:type="page"/>
      </w:r>
    </w:p>
    <w:p w14:paraId="1C9EA35B" w14:textId="0CED9914" w:rsidR="00D90174" w:rsidRDefault="00D90174" w:rsidP="00D90174">
      <w:pPr>
        <w:jc w:val="center"/>
        <w:rPr>
          <w:lang w:val="ru-RU"/>
        </w:rPr>
      </w:pPr>
      <w:r>
        <w:rPr>
          <w:noProof/>
          <w:lang w:val="ru-RU"/>
        </w:rPr>
        <w:lastRenderedPageBreak/>
        <w:drawing>
          <wp:inline distT="0" distB="0" distL="0" distR="0" wp14:anchorId="12163E87" wp14:editId="13ADABF7">
            <wp:extent cx="8758614" cy="4547382"/>
            <wp:effectExtent l="10160" t="15240" r="14605" b="1460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801540" cy="456966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90968AC" w14:textId="6D8B85F3" w:rsidR="009F594F" w:rsidRPr="00B54FC2" w:rsidRDefault="009F594F" w:rsidP="00107C9D">
      <w:pPr>
        <w:jc w:val="left"/>
        <w:rPr>
          <w:lang w:val="ru-RU"/>
        </w:rPr>
      </w:pPr>
      <w:r w:rsidRPr="00B54FC2">
        <w:rPr>
          <w:lang w:val="ru-RU"/>
        </w:rPr>
        <w:br w:type="page"/>
      </w:r>
    </w:p>
    <w:p w14:paraId="090179EF" w14:textId="77777777" w:rsidR="009F594F" w:rsidRPr="00B54FC2" w:rsidRDefault="009F594F">
      <w:pPr>
        <w:jc w:val="left"/>
        <w:rPr>
          <w:lang w:val="ru-RU"/>
        </w:rPr>
      </w:pPr>
    </w:p>
    <w:p w14:paraId="18AF8B6F" w14:textId="77777777" w:rsidR="009B0969" w:rsidRPr="00B54FC2" w:rsidRDefault="009F594F" w:rsidP="009B0969">
      <w:pPr>
        <w:jc w:val="left"/>
        <w:rPr>
          <w:lang w:val="ru-RU"/>
        </w:rPr>
      </w:pPr>
      <w:r w:rsidRPr="00B54FC2">
        <w:rPr>
          <w:lang w:val="ru-RU"/>
        </w:rPr>
        <w:br w:type="page"/>
      </w:r>
      <w:r w:rsidR="009B0969" w:rsidRPr="00C61839">
        <w:rPr>
          <w:b/>
          <w:noProof/>
          <w:lang w:val="ru-RU"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370E2C9A" wp14:editId="3C1719FD">
                <wp:simplePos x="0" y="0"/>
                <wp:positionH relativeFrom="page">
                  <wp:posOffset>683895</wp:posOffset>
                </wp:positionH>
                <wp:positionV relativeFrom="page">
                  <wp:posOffset>180975</wp:posOffset>
                </wp:positionV>
                <wp:extent cx="6660000" cy="10260000"/>
                <wp:effectExtent l="0" t="12700" r="20320" b="14605"/>
                <wp:wrapNone/>
                <wp:docPr id="2756" name="Группа 27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60000" cy="10260000"/>
                          <a:chOff x="0" y="0"/>
                          <a:chExt cx="6660002" cy="10329863"/>
                        </a:xfrm>
                      </wpg:grpSpPr>
                      <wps:wsp>
                        <wps:cNvPr id="2757" name="Надпись"/>
                        <wps:cNvSpPr txBox="1">
                          <a:spLocks noChangeArrowheads="1"/>
                        </wps:cNvSpPr>
                        <wps:spPr bwMode="auto">
                          <a:xfrm>
                            <a:off x="23812" y="8901113"/>
                            <a:ext cx="6615113" cy="1419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10490" w:type="dxa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ayout w:type="fixed"/>
                                <w:tblCellMar>
                                  <w:left w:w="28" w:type="dxa"/>
                                  <w:right w:w="28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392"/>
                                <w:gridCol w:w="560"/>
                                <w:gridCol w:w="1286"/>
                                <w:gridCol w:w="839"/>
                                <w:gridCol w:w="560"/>
                                <w:gridCol w:w="4018"/>
                                <w:gridCol w:w="283"/>
                                <w:gridCol w:w="284"/>
                                <w:gridCol w:w="283"/>
                                <w:gridCol w:w="851"/>
                                <w:gridCol w:w="1134"/>
                              </w:tblGrid>
                              <w:tr w:rsidR="009B0969" w:rsidRPr="0071310C" w14:paraId="3B8D1086" w14:textId="77777777" w:rsidTr="00876213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2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F1D50A5" w14:textId="77777777" w:rsidR="009B0969" w:rsidRPr="001B111B" w:rsidRDefault="009B0969" w:rsidP="00876213">
                                    <w:pPr>
                                      <w:pStyle w:val="ab"/>
                                      <w:jc w:val="left"/>
                                      <w:rPr>
                                        <w:rFonts w:ascii="Times New Roman" w:hAnsi="Times New Roman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0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2ABA07D" w14:textId="77777777" w:rsidR="009B0969" w:rsidRPr="001B111B" w:rsidRDefault="009B0969" w:rsidP="00876213">
                                    <w:pPr>
                                      <w:pStyle w:val="ab"/>
                                      <w:jc w:val="left"/>
                                      <w:rPr>
                                        <w:rFonts w:ascii="Times New Roman" w:hAnsi="Times New Roman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286" w:type="dxa"/>
                                    <w:tcBorders>
                                      <w:top w:val="nil"/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0D388706" w14:textId="77777777" w:rsidR="009B0969" w:rsidRPr="001B111B" w:rsidRDefault="009B0969" w:rsidP="00876213">
                                    <w:pPr>
                                      <w:pStyle w:val="ab"/>
                                      <w:jc w:val="left"/>
                                      <w:rPr>
                                        <w:rFonts w:ascii="Times New Roman" w:hAnsi="Times New Roman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39" w:type="dxa"/>
                                    <w:tcBorders>
                                      <w:top w:val="nil"/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CA099B8" w14:textId="77777777" w:rsidR="009B0969" w:rsidRPr="001B111B" w:rsidRDefault="009B0969" w:rsidP="00876213">
                                    <w:pPr>
                                      <w:pStyle w:val="ab"/>
                                      <w:jc w:val="left"/>
                                      <w:rPr>
                                        <w:rFonts w:ascii="Times New Roman" w:hAnsi="Times New Roman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0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835FC94" w14:textId="77777777" w:rsidR="009B0969" w:rsidRPr="001B111B" w:rsidRDefault="009B0969" w:rsidP="00876213">
                                    <w:pPr>
                                      <w:pStyle w:val="ab"/>
                                      <w:jc w:val="left"/>
                                      <w:rPr>
                                        <w:rFonts w:ascii="Times New Roman" w:hAnsi="Times New Roman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853" w:type="dxa"/>
                                    <w:gridSpan w:val="6"/>
                                    <w:vMerge w:val="restart"/>
                                    <w:tcBorders>
                                      <w:top w:val="nil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5A279507" w14:textId="6CE0AB2D" w:rsidR="009B0969" w:rsidRPr="00865700" w:rsidRDefault="009B0969" w:rsidP="0038533A">
                                    <w:pPr>
                                      <w:jc w:val="center"/>
                                      <w:rPr>
                                        <w:i/>
                                        <w:lang w:val="ru-RU"/>
                                      </w:rPr>
                                    </w:pPr>
                                    <w:r w:rsidRPr="001B111B">
                                      <w:rPr>
                                        <w:i/>
                                        <w:sz w:val="24"/>
                                      </w:rPr>
                                      <w:t>БГТУ 0</w:t>
                                    </w:r>
                                    <w:r w:rsidR="002C7B13">
                                      <w:rPr>
                                        <w:i/>
                                        <w:sz w:val="24"/>
                                        <w:lang w:val="en-US"/>
                                      </w:rPr>
                                      <w:t>7</w:t>
                                    </w:r>
                                    <w:r w:rsidR="00BF3512">
                                      <w:rPr>
                                        <w:i/>
                                        <w:sz w:val="24"/>
                                      </w:rPr>
                                      <w:t>.00</w:t>
                                    </w:r>
                                    <w:r w:rsidR="00865700">
                                      <w:rPr>
                                        <w:i/>
                                        <w:sz w:val="24"/>
                                      </w:rPr>
                                      <w:t>.</w:t>
                                    </w:r>
                                    <w:r w:rsidR="00865700">
                                      <w:rPr>
                                        <w:i/>
                                        <w:sz w:val="24"/>
                                        <w:lang w:val="ru-RU"/>
                                      </w:rPr>
                                      <w:t>ГЧ</w:t>
                                    </w:r>
                                  </w:p>
                                </w:tc>
                              </w:tr>
                              <w:tr w:rsidR="009B0969" w:rsidRPr="0071310C" w14:paraId="588AB8E6" w14:textId="77777777" w:rsidTr="00876213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2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DBFBC7F" w14:textId="77777777" w:rsidR="009B0969" w:rsidRPr="001B111B" w:rsidRDefault="009B0969" w:rsidP="00876213">
                                    <w:pPr>
                                      <w:pStyle w:val="ab"/>
                                      <w:jc w:val="left"/>
                                      <w:rPr>
                                        <w:rFonts w:ascii="Times New Roman" w:hAnsi="Times New Roman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0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FAF297B" w14:textId="77777777" w:rsidR="009B0969" w:rsidRPr="001B111B" w:rsidRDefault="009B0969" w:rsidP="00876213">
                                    <w:pPr>
                                      <w:pStyle w:val="ab"/>
                                      <w:jc w:val="left"/>
                                      <w:rPr>
                                        <w:rFonts w:ascii="Times New Roman" w:hAnsi="Times New Roman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286" w:type="dxa"/>
                                    <w:tcBorders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6DD72940" w14:textId="77777777" w:rsidR="009B0969" w:rsidRPr="001B111B" w:rsidRDefault="009B0969" w:rsidP="00876213">
                                    <w:pPr>
                                      <w:pStyle w:val="ab"/>
                                      <w:jc w:val="left"/>
                                      <w:rPr>
                                        <w:rFonts w:ascii="Times New Roman" w:hAnsi="Times New Roman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39" w:type="dxa"/>
                                    <w:tcBorders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25666B8" w14:textId="77777777" w:rsidR="009B0969" w:rsidRPr="001B111B" w:rsidRDefault="009B0969" w:rsidP="00876213">
                                    <w:pPr>
                                      <w:pStyle w:val="ab"/>
                                      <w:jc w:val="left"/>
                                      <w:rPr>
                                        <w:rFonts w:ascii="Times New Roman" w:hAnsi="Times New Roman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0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7AFA564" w14:textId="77777777" w:rsidR="009B0969" w:rsidRPr="001B111B" w:rsidRDefault="009B0969" w:rsidP="00876213">
                                    <w:pPr>
                                      <w:pStyle w:val="ab"/>
                                      <w:jc w:val="left"/>
                                      <w:rPr>
                                        <w:rFonts w:ascii="Times New Roman" w:hAnsi="Times New Roman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853" w:type="dxa"/>
                                    <w:gridSpan w:val="6"/>
                                    <w:vMerge/>
                                    <w:tcBorders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2868D39B" w14:textId="77777777" w:rsidR="009B0969" w:rsidRPr="001B111B" w:rsidRDefault="009B0969" w:rsidP="00876213">
                                    <w:pPr>
                                      <w:pStyle w:val="ab"/>
                                      <w:rPr>
                                        <w:rFonts w:ascii="Times New Roman" w:hAnsi="Times New Roman"/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  <w:tr w:rsidR="009B0969" w:rsidRPr="0071310C" w14:paraId="4A3BFDD4" w14:textId="77777777" w:rsidTr="00876213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2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CE4365B" w14:textId="77777777" w:rsidR="009B0969" w:rsidRPr="001B111B" w:rsidRDefault="009B0969" w:rsidP="00876213">
                                    <w:pPr>
                                      <w:pStyle w:val="ab"/>
                                      <w:rPr>
                                        <w:rFonts w:ascii="Times New Roman" w:hAnsi="Times New Roman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0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A0622FE" w14:textId="77777777" w:rsidR="009B0969" w:rsidRPr="001B111B" w:rsidRDefault="009B0969" w:rsidP="00876213">
                                    <w:pPr>
                                      <w:pStyle w:val="ab"/>
                                      <w:rPr>
                                        <w:rFonts w:ascii="Times New Roman" w:hAnsi="Times New Roman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286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18792D43" w14:textId="77777777" w:rsidR="009B0969" w:rsidRPr="00831E35" w:rsidRDefault="009B0969" w:rsidP="00831E35">
                                    <w:pPr>
                                      <w:pStyle w:val="ab"/>
                                      <w:jc w:val="center"/>
                                      <w:rPr>
                                        <w:rFonts w:ascii="Times New Roman" w:hAnsi="Times New Roman"/>
                                        <w:i w:val="0"/>
                                        <w:sz w:val="16"/>
                                        <w:szCs w:val="16"/>
                                        <w:lang w:val="ru-RU"/>
                                      </w:rPr>
                                    </w:pPr>
                                    <w:r w:rsidRPr="00831E35">
                                      <w:rPr>
                                        <w:rFonts w:ascii="Times New Roman" w:hAnsi="Times New Roman"/>
                                        <w:i w:val="0"/>
                                        <w:sz w:val="16"/>
                                        <w:szCs w:val="16"/>
                                        <w:lang w:val="ru-RU"/>
                                      </w:rPr>
                                      <w:t>ФИО</w:t>
                                    </w:r>
                                  </w:p>
                                </w:tc>
                                <w:tc>
                                  <w:tcPr>
                                    <w:tcW w:w="839" w:type="dxa"/>
                                    <w:tcBorders>
                                      <w:top w:val="single" w:sz="18" w:space="0" w:color="auto"/>
                                      <w:left w:val="single" w:sz="18" w:space="0" w:color="auto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BCA25A6" w14:textId="77777777" w:rsidR="009B0969" w:rsidRPr="00831E35" w:rsidRDefault="009B0969" w:rsidP="00831E35">
                                    <w:pPr>
                                      <w:pStyle w:val="ab"/>
                                      <w:jc w:val="center"/>
                                      <w:rPr>
                                        <w:rFonts w:ascii="Times New Roman" w:hAnsi="Times New Roman"/>
                                        <w:i w:val="0"/>
                                        <w:sz w:val="16"/>
                                        <w:szCs w:val="16"/>
                                      </w:rPr>
                                    </w:pPr>
                                    <w:proofErr w:type="spellStart"/>
                                    <w:r w:rsidRPr="00831E35">
                                      <w:rPr>
                                        <w:rFonts w:ascii="Times New Roman" w:hAnsi="Times New Roman"/>
                                        <w:i w:val="0"/>
                                        <w:sz w:val="16"/>
                                        <w:szCs w:val="16"/>
                                      </w:rPr>
                                      <w:t>Подпись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560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51347FE" w14:textId="77777777" w:rsidR="009B0969" w:rsidRPr="00831E35" w:rsidRDefault="009B0969" w:rsidP="00831E35">
                                    <w:pPr>
                                      <w:pStyle w:val="ab"/>
                                      <w:jc w:val="center"/>
                                      <w:rPr>
                                        <w:rFonts w:ascii="Times New Roman" w:hAnsi="Times New Roman"/>
                                        <w:i w:val="0"/>
                                        <w:sz w:val="16"/>
                                        <w:szCs w:val="16"/>
                                      </w:rPr>
                                    </w:pPr>
                                    <w:r w:rsidRPr="00831E35">
                                      <w:rPr>
                                        <w:rFonts w:ascii="Times New Roman" w:hAnsi="Times New Roman"/>
                                        <w:i w:val="0"/>
                                        <w:sz w:val="16"/>
                                        <w:szCs w:val="16"/>
                                      </w:rPr>
                                      <w:t>Дата</w:t>
                                    </w:r>
                                  </w:p>
                                </w:tc>
                                <w:tc>
                                  <w:tcPr>
                                    <w:tcW w:w="6853" w:type="dxa"/>
                                    <w:gridSpan w:val="6"/>
                                    <w:vMerge/>
                                    <w:tcBorders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1FBDAA53" w14:textId="77777777" w:rsidR="009B0969" w:rsidRPr="001B111B" w:rsidRDefault="009B0969" w:rsidP="00876213">
                                    <w:pPr>
                                      <w:pStyle w:val="ab"/>
                                      <w:rPr>
                                        <w:rFonts w:ascii="Times New Roman" w:hAnsi="Times New Roman"/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  <w:tr w:rsidR="009B0969" w:rsidRPr="0071310C" w14:paraId="74194CC0" w14:textId="77777777" w:rsidTr="00876213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952" w:type="dxa"/>
                                    <w:gridSpan w:val="2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A859962" w14:textId="2EFA45DC" w:rsidR="009B0969" w:rsidRPr="00831E35" w:rsidRDefault="00190E28" w:rsidP="00876213">
                                    <w:pPr>
                                      <w:pStyle w:val="ab"/>
                                      <w:jc w:val="left"/>
                                      <w:rPr>
                                        <w:rFonts w:ascii="Times New Roman" w:hAnsi="Times New Roman"/>
                                        <w:i w:val="0"/>
                                        <w:sz w:val="16"/>
                                        <w:szCs w:val="16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i w:val="0"/>
                                        <w:sz w:val="16"/>
                                        <w:szCs w:val="16"/>
                                        <w:lang w:val="en-US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="009B0969" w:rsidRPr="00831E35">
                                      <w:rPr>
                                        <w:rFonts w:ascii="Times New Roman" w:hAnsi="Times New Roman"/>
                                        <w:i w:val="0"/>
                                        <w:sz w:val="16"/>
                                        <w:szCs w:val="16"/>
                                      </w:rPr>
                                      <w:t>Разраб</w:t>
                                    </w:r>
                                    <w:proofErr w:type="spellEnd"/>
                                    <w:r w:rsidR="009B0969" w:rsidRPr="00831E35">
                                      <w:rPr>
                                        <w:rFonts w:ascii="Times New Roman" w:hAnsi="Times New Roman"/>
                                        <w:i w:val="0"/>
                                        <w:sz w:val="16"/>
                                        <w:szCs w:val="16"/>
                                        <w:lang w:val="ru-RU"/>
                                      </w:rPr>
                                      <w:t>.</w:t>
                                    </w:r>
                                  </w:p>
                                </w:tc>
                                <w:tc>
                                  <w:tcPr>
                                    <w:tcW w:w="1286" w:type="dxa"/>
                                    <w:tcBorders>
                                      <w:top w:val="nil"/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725A4FF7" w14:textId="268C8393" w:rsidR="009B0969" w:rsidRPr="001B111B" w:rsidRDefault="00105029" w:rsidP="002D0214">
                                    <w:pPr>
                                      <w:pStyle w:val="ab"/>
                                      <w:spacing w:before="20" w:line="276" w:lineRule="auto"/>
                                      <w:jc w:val="left"/>
                                      <w:rPr>
                                        <w:rFonts w:ascii="Times New Roman" w:hAnsi="Times New Roman"/>
                                        <w:sz w:val="16"/>
                                        <w:szCs w:val="16"/>
                                        <w:lang w:val="ru-RU"/>
                                      </w:rPr>
                                    </w:pPr>
                                    <w:proofErr w:type="spellStart"/>
                                    <w:r w:rsidRPr="001137AB">
                                      <w:rPr>
                                        <w:rFonts w:ascii="Times New Roman" w:hAnsi="Times New Roman"/>
                                        <w:sz w:val="16"/>
                                        <w:szCs w:val="16"/>
                                        <w:lang w:val="ru-RU"/>
                                      </w:rPr>
                                      <w:t>Янюк</w:t>
                                    </w:r>
                                    <w:proofErr w:type="spellEnd"/>
                                    <w:r w:rsidRPr="001137AB">
                                      <w:rPr>
                                        <w:rFonts w:ascii="Times New Roman" w:hAnsi="Times New Roman"/>
                                        <w:sz w:val="16"/>
                                        <w:szCs w:val="16"/>
                                        <w:lang w:val="ru-RU"/>
                                      </w:rPr>
                                      <w:t xml:space="preserve"> Д.С.</w:t>
                                    </w:r>
                                  </w:p>
                                </w:tc>
                                <w:tc>
                                  <w:tcPr>
                                    <w:tcW w:w="839" w:type="dxa"/>
                                    <w:tcBorders>
                                      <w:top w:val="nil"/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DBAB13E" w14:textId="77777777" w:rsidR="009B0969" w:rsidRPr="001B111B" w:rsidRDefault="009B0969" w:rsidP="00876213">
                                    <w:pPr>
                                      <w:pStyle w:val="ab"/>
                                      <w:jc w:val="left"/>
                                      <w:rPr>
                                        <w:rFonts w:ascii="Times New Roman" w:hAnsi="Times New Roman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0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E2E4A66" w14:textId="77777777" w:rsidR="009B0969" w:rsidRPr="001B111B" w:rsidRDefault="009B0969" w:rsidP="00876213">
                                    <w:pPr>
                                      <w:pStyle w:val="ab"/>
                                      <w:jc w:val="left"/>
                                      <w:rPr>
                                        <w:rFonts w:ascii="Times New Roman" w:hAnsi="Times New Roman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018" w:type="dxa"/>
                                    <w:vMerge w:val="restart"/>
                                    <w:tcBorders>
                                      <w:top w:val="nil"/>
                                      <w:left w:val="nil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0E911B4" w14:textId="3EC21AF8" w:rsidR="009B0969" w:rsidRPr="00F05216" w:rsidRDefault="00F05216" w:rsidP="00567A4E">
                                    <w:pPr>
                                      <w:pStyle w:val="ab"/>
                                      <w:jc w:val="center"/>
                                      <w:rPr>
                                        <w:rFonts w:ascii="Times New Roman" w:hAnsi="Times New Roman"/>
                                        <w:sz w:val="24"/>
                                        <w:szCs w:val="24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24"/>
                                        <w:szCs w:val="24"/>
                                        <w:lang w:val="ru-RU"/>
                                      </w:rPr>
                                      <w:t>Плакат панели с задачами проекта</w:t>
                                    </w:r>
                                  </w:p>
                                </w:tc>
                                <w:tc>
                                  <w:tcPr>
                                    <w:tcW w:w="850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85920BF" w14:textId="77777777" w:rsidR="009B0969" w:rsidRPr="002D0214" w:rsidRDefault="009B0969" w:rsidP="00291792">
                                    <w:pPr>
                                      <w:pStyle w:val="ab"/>
                                      <w:jc w:val="center"/>
                                      <w:rPr>
                                        <w:rFonts w:ascii="Times New Roman" w:hAnsi="Times New Roman"/>
                                        <w:i w:val="0"/>
                                        <w:sz w:val="16"/>
                                        <w:szCs w:val="16"/>
                                        <w:lang w:val="ru-RU"/>
                                      </w:rPr>
                                    </w:pPr>
                                    <w:proofErr w:type="spellStart"/>
                                    <w:r w:rsidRPr="002D0214">
                                      <w:rPr>
                                        <w:rFonts w:ascii="Times New Roman" w:hAnsi="Times New Roman"/>
                                        <w:i w:val="0"/>
                                        <w:sz w:val="16"/>
                                        <w:szCs w:val="16"/>
                                      </w:rPr>
                                      <w:t>Лит</w:t>
                                    </w:r>
                                    <w:proofErr w:type="spellEnd"/>
                                    <w:r w:rsidRPr="002D0214">
                                      <w:rPr>
                                        <w:rFonts w:ascii="Times New Roman" w:hAnsi="Times New Roman"/>
                                        <w:i w:val="0"/>
                                        <w:sz w:val="16"/>
                                        <w:szCs w:val="16"/>
                                        <w:lang w:val="ru-RU"/>
                                      </w:rPr>
                                      <w:t>.</w:t>
                                    </w: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nil"/>
                                      <w:left w:val="single" w:sz="18" w:space="0" w:color="auto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E4A30FA" w14:textId="77777777" w:rsidR="009B0969" w:rsidRPr="002D0214" w:rsidRDefault="009B0969" w:rsidP="00291792">
                                    <w:pPr>
                                      <w:pStyle w:val="ab"/>
                                      <w:jc w:val="center"/>
                                      <w:rPr>
                                        <w:rFonts w:ascii="Times New Roman" w:hAnsi="Times New Roman"/>
                                        <w:i w:val="0"/>
                                        <w:sz w:val="16"/>
                                        <w:szCs w:val="16"/>
                                      </w:rPr>
                                    </w:pPr>
                                    <w:r w:rsidRPr="002D0214">
                                      <w:rPr>
                                        <w:rFonts w:ascii="Times New Roman" w:hAnsi="Times New Roman"/>
                                        <w:i w:val="0"/>
                                        <w:sz w:val="16"/>
                                        <w:szCs w:val="16"/>
                                      </w:rPr>
                                      <w:t>Лист</w:t>
                                    </w:r>
                                  </w:p>
                                </w:tc>
                                <w:tc>
                                  <w:tcPr>
                                    <w:tcW w:w="1134" w:type="dxa"/>
                                    <w:tcBorders>
                                      <w:top w:val="nil"/>
                                      <w:left w:val="single" w:sz="18" w:space="0" w:color="auto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3F45CEBF" w14:textId="77777777" w:rsidR="009B0969" w:rsidRPr="002D0214" w:rsidRDefault="009B0969" w:rsidP="00291792">
                                    <w:pPr>
                                      <w:pStyle w:val="ab"/>
                                      <w:jc w:val="center"/>
                                      <w:rPr>
                                        <w:rFonts w:ascii="Times New Roman" w:hAnsi="Times New Roman"/>
                                        <w:i w:val="0"/>
                                        <w:sz w:val="16"/>
                                        <w:szCs w:val="16"/>
                                      </w:rPr>
                                    </w:pPr>
                                    <w:r w:rsidRPr="002D0214">
                                      <w:rPr>
                                        <w:rFonts w:ascii="Times New Roman" w:hAnsi="Times New Roman"/>
                                        <w:i w:val="0"/>
                                        <w:sz w:val="16"/>
                                        <w:szCs w:val="16"/>
                                      </w:rPr>
                                      <w:t>Листов</w:t>
                                    </w:r>
                                  </w:p>
                                </w:tc>
                              </w:tr>
                              <w:tr w:rsidR="00105029" w:rsidRPr="0071310C" w14:paraId="6BC5C5E4" w14:textId="77777777" w:rsidTr="00876213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952" w:type="dxa"/>
                                    <w:gridSpan w:val="2"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9A25A03" w14:textId="2798E0F1" w:rsidR="00105029" w:rsidRPr="00831E35" w:rsidRDefault="00190E28" w:rsidP="00105029">
                                    <w:pPr>
                                      <w:pStyle w:val="ab"/>
                                      <w:jc w:val="left"/>
                                      <w:rPr>
                                        <w:rFonts w:ascii="Times New Roman" w:hAnsi="Times New Roman"/>
                                        <w:i w:val="0"/>
                                        <w:sz w:val="16"/>
                                        <w:szCs w:val="16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i w:val="0"/>
                                        <w:sz w:val="16"/>
                                        <w:szCs w:val="16"/>
                                        <w:lang w:val="en-US"/>
                                      </w:rPr>
                                      <w:t xml:space="preserve"> </w:t>
                                    </w:r>
                                    <w:r w:rsidR="00105029" w:rsidRPr="00831E35">
                                      <w:rPr>
                                        <w:rFonts w:ascii="Times New Roman" w:hAnsi="Times New Roman"/>
                                        <w:i w:val="0"/>
                                        <w:sz w:val="16"/>
                                        <w:szCs w:val="16"/>
                                      </w:rPr>
                                      <w:t>Пров</w:t>
                                    </w:r>
                                    <w:r w:rsidR="00105029">
                                      <w:rPr>
                                        <w:rFonts w:ascii="Times New Roman" w:hAnsi="Times New Roman"/>
                                        <w:i w:val="0"/>
                                        <w:sz w:val="16"/>
                                        <w:szCs w:val="16"/>
                                        <w:lang w:val="ru-RU"/>
                                      </w:rPr>
                                      <w:t>ер</w:t>
                                    </w:r>
                                    <w:r w:rsidR="00105029" w:rsidRPr="00831E35">
                                      <w:rPr>
                                        <w:rFonts w:ascii="Times New Roman" w:hAnsi="Times New Roman"/>
                                        <w:i w:val="0"/>
                                        <w:sz w:val="16"/>
                                        <w:szCs w:val="16"/>
                                        <w:lang w:val="ru-RU"/>
                                      </w:rPr>
                                      <w:t>.</w:t>
                                    </w:r>
                                  </w:p>
                                </w:tc>
                                <w:tc>
                                  <w:tcPr>
                                    <w:tcW w:w="1286" w:type="dxa"/>
                                    <w:tcBorders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3463ED19" w14:textId="1F7834AB" w:rsidR="00105029" w:rsidRPr="001B111B" w:rsidRDefault="00105029" w:rsidP="00105029">
                                    <w:pPr>
                                      <w:pStyle w:val="ab"/>
                                      <w:spacing w:line="276" w:lineRule="auto"/>
                                      <w:jc w:val="left"/>
                                      <w:rPr>
                                        <w:rFonts w:ascii="Times New Roman" w:hAnsi="Times New Roman"/>
                                        <w:sz w:val="16"/>
                                        <w:szCs w:val="16"/>
                                        <w:lang w:val="ru-RU"/>
                                      </w:rPr>
                                    </w:pPr>
                                    <w:proofErr w:type="spellStart"/>
                                    <w:r w:rsidRPr="001137AB">
                                      <w:rPr>
                                        <w:rFonts w:ascii="Times New Roman" w:hAnsi="Times New Roman"/>
                                        <w:sz w:val="16"/>
                                        <w:szCs w:val="16"/>
                                        <w:lang w:val="ru-RU"/>
                                      </w:rPr>
                                      <w:t>Кантарович</w:t>
                                    </w:r>
                                    <w:proofErr w:type="spellEnd"/>
                                    <w:r>
                                      <w:rPr>
                                        <w:rFonts w:ascii="Times New Roman" w:hAnsi="Times New Roman"/>
                                        <w:sz w:val="16"/>
                                        <w:szCs w:val="16"/>
                                        <w:lang w:val="en-US"/>
                                      </w:rPr>
                                      <w:t xml:space="preserve"> </w:t>
                                    </w:r>
                                    <w:r w:rsidRPr="001137AB">
                                      <w:rPr>
                                        <w:rFonts w:ascii="Times New Roman" w:hAnsi="Times New Roman"/>
                                        <w:sz w:val="16"/>
                                        <w:szCs w:val="16"/>
                                        <w:lang w:val="ru-RU"/>
                                      </w:rPr>
                                      <w:t>В.С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sz w:val="16"/>
                                        <w:szCs w:val="16"/>
                                        <w:lang w:val="en-US"/>
                                      </w:rPr>
                                      <w:t>.</w:t>
                                    </w:r>
                                  </w:p>
                                </w:tc>
                                <w:tc>
                                  <w:tcPr>
                                    <w:tcW w:w="839" w:type="dxa"/>
                                    <w:tcBorders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88BA0E9" w14:textId="77777777" w:rsidR="00105029" w:rsidRPr="001B111B" w:rsidRDefault="00105029" w:rsidP="00105029">
                                    <w:pPr>
                                      <w:pStyle w:val="ab"/>
                                      <w:jc w:val="left"/>
                                      <w:rPr>
                                        <w:rFonts w:ascii="Times New Roman" w:hAnsi="Times New Roman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0" w:type="dxa"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FA8F9C4" w14:textId="77777777" w:rsidR="00105029" w:rsidRPr="001B111B" w:rsidRDefault="00105029" w:rsidP="00105029">
                                    <w:pPr>
                                      <w:pStyle w:val="ab"/>
                                      <w:jc w:val="left"/>
                                      <w:rPr>
                                        <w:rFonts w:ascii="Times New Roman" w:hAnsi="Times New Roman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018" w:type="dxa"/>
                                    <w:vMerge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0829611" w14:textId="77777777" w:rsidR="00105029" w:rsidRPr="001B111B" w:rsidRDefault="00105029" w:rsidP="00105029">
                                    <w:pPr>
                                      <w:pStyle w:val="ab"/>
                                      <w:rPr>
                                        <w:rFonts w:ascii="Times New Roman" w:hAnsi="Times New Roman"/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83" w:type="dxa"/>
                                    <w:tcBorders>
                                      <w:left w:val="nil"/>
                                      <w:bottom w:val="single" w:sz="18" w:space="0" w:color="auto"/>
                                    </w:tcBorders>
                                    <w:vAlign w:val="center"/>
                                  </w:tcPr>
                                  <w:p w14:paraId="1CC3D70E" w14:textId="77777777" w:rsidR="00105029" w:rsidRPr="002D0214" w:rsidRDefault="00105029" w:rsidP="00105029">
                                    <w:pPr>
                                      <w:pStyle w:val="ab"/>
                                      <w:jc w:val="center"/>
                                      <w:rPr>
                                        <w:rFonts w:ascii="Times New Roman" w:hAnsi="Times New Roman"/>
                                        <w:i w:val="0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84" w:type="dxa"/>
                                    <w:tcBorders>
                                      <w:bottom w:val="single" w:sz="18" w:space="0" w:color="auto"/>
                                    </w:tcBorders>
                                    <w:vAlign w:val="center"/>
                                  </w:tcPr>
                                  <w:p w14:paraId="201DF580" w14:textId="77777777" w:rsidR="00105029" w:rsidRPr="002D0214" w:rsidRDefault="00105029" w:rsidP="00105029">
                                    <w:pPr>
                                      <w:pStyle w:val="ab"/>
                                      <w:jc w:val="center"/>
                                      <w:rPr>
                                        <w:rFonts w:ascii="Times New Roman" w:hAnsi="Times New Roman"/>
                                        <w:i w:val="0"/>
                                        <w:sz w:val="16"/>
                                        <w:szCs w:val="16"/>
                                        <w:lang w:val="ru-RU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83" w:type="dxa"/>
                                    <w:tcBorders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85FF8EE" w14:textId="77777777" w:rsidR="00105029" w:rsidRPr="002D0214" w:rsidRDefault="00105029" w:rsidP="00105029">
                                    <w:pPr>
                                      <w:pStyle w:val="ab"/>
                                      <w:jc w:val="center"/>
                                      <w:rPr>
                                        <w:rFonts w:ascii="Times New Roman" w:hAnsi="Times New Roman"/>
                                        <w:i w:val="0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left w:val="single" w:sz="18" w:space="0" w:color="auto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4DD9C99" w14:textId="77777777" w:rsidR="00105029" w:rsidRPr="002D0214" w:rsidRDefault="00105029" w:rsidP="00105029">
                                    <w:pPr>
                                      <w:pStyle w:val="ab"/>
                                      <w:jc w:val="center"/>
                                      <w:rPr>
                                        <w:rFonts w:ascii="Times New Roman" w:hAnsi="Times New Roman"/>
                                        <w:i w:val="0"/>
                                        <w:sz w:val="16"/>
                                        <w:szCs w:val="16"/>
                                        <w:lang w:val="ru-RU"/>
                                      </w:rPr>
                                    </w:pPr>
                                    <w:r w:rsidRPr="002D0214">
                                      <w:rPr>
                                        <w:rFonts w:ascii="Times New Roman" w:hAnsi="Times New Roman"/>
                                        <w:i w:val="0"/>
                                        <w:sz w:val="16"/>
                                        <w:szCs w:val="16"/>
                                        <w:lang w:val="ru-RU"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1134" w:type="dxa"/>
                                    <w:tcBorders>
                                      <w:left w:val="single" w:sz="18" w:space="0" w:color="auto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54CD8720" w14:textId="77777777" w:rsidR="00105029" w:rsidRPr="002D0214" w:rsidRDefault="00105029" w:rsidP="00105029">
                                    <w:pPr>
                                      <w:pStyle w:val="ab"/>
                                      <w:jc w:val="center"/>
                                      <w:rPr>
                                        <w:rFonts w:ascii="Times New Roman" w:hAnsi="Times New Roman"/>
                                        <w:i w:val="0"/>
                                        <w:sz w:val="16"/>
                                        <w:szCs w:val="16"/>
                                        <w:lang w:val="ru-RU"/>
                                      </w:rPr>
                                    </w:pPr>
                                    <w:r w:rsidRPr="002D0214">
                                      <w:rPr>
                                        <w:rFonts w:ascii="Times New Roman" w:hAnsi="Times New Roman"/>
                                        <w:i w:val="0"/>
                                        <w:sz w:val="16"/>
                                        <w:szCs w:val="16"/>
                                        <w:lang w:val="ru-RU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  <w:tr w:rsidR="00105029" w:rsidRPr="0071310C" w14:paraId="589F9BA3" w14:textId="77777777" w:rsidTr="00876213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952" w:type="dxa"/>
                                    <w:gridSpan w:val="2"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D45B1EB" w14:textId="77777777" w:rsidR="00105029" w:rsidRPr="00831E35" w:rsidRDefault="00105029" w:rsidP="00105029">
                                    <w:pPr>
                                      <w:pStyle w:val="ab"/>
                                      <w:jc w:val="left"/>
                                      <w:rPr>
                                        <w:rFonts w:ascii="Times New Roman" w:hAnsi="Times New Roman"/>
                                        <w:i w:val="0"/>
                                        <w:sz w:val="16"/>
                                        <w:szCs w:val="16"/>
                                        <w:lang w:val="ru-RU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286" w:type="dxa"/>
                                    <w:tcBorders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15C7420A" w14:textId="77777777" w:rsidR="00105029" w:rsidRPr="001B111B" w:rsidRDefault="00105029" w:rsidP="00105029">
                                    <w:pPr>
                                      <w:pStyle w:val="ab"/>
                                      <w:spacing w:line="276" w:lineRule="auto"/>
                                      <w:jc w:val="left"/>
                                      <w:rPr>
                                        <w:rFonts w:ascii="Times New Roman" w:hAnsi="Times New Roman"/>
                                        <w:sz w:val="16"/>
                                        <w:szCs w:val="16"/>
                                        <w:lang w:val="ru-RU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39" w:type="dxa"/>
                                    <w:tcBorders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83D3FEB" w14:textId="77777777" w:rsidR="00105029" w:rsidRPr="001B111B" w:rsidRDefault="00105029" w:rsidP="00105029">
                                    <w:pPr>
                                      <w:pStyle w:val="ab"/>
                                      <w:jc w:val="left"/>
                                      <w:rPr>
                                        <w:rFonts w:ascii="Times New Roman" w:hAnsi="Times New Roman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0" w:type="dxa"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0C9DC63" w14:textId="77777777" w:rsidR="00105029" w:rsidRPr="001B111B" w:rsidRDefault="00105029" w:rsidP="00105029">
                                    <w:pPr>
                                      <w:pStyle w:val="ab"/>
                                      <w:jc w:val="left"/>
                                      <w:rPr>
                                        <w:rFonts w:ascii="Times New Roman" w:hAnsi="Times New Roman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018" w:type="dxa"/>
                                    <w:vMerge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B18766A" w14:textId="77777777" w:rsidR="00105029" w:rsidRPr="001B111B" w:rsidRDefault="00105029" w:rsidP="00105029">
                                    <w:pPr>
                                      <w:pStyle w:val="ab"/>
                                      <w:rPr>
                                        <w:rFonts w:ascii="Times New Roman" w:hAnsi="Times New Roman"/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835" w:type="dxa"/>
                                    <w:gridSpan w:val="5"/>
                                    <w:vMerge w:val="restart"/>
                                    <w:tcBorders>
                                      <w:top w:val="single" w:sz="18" w:space="0" w:color="auto"/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5483A00B" w14:textId="3054F206" w:rsidR="00105029" w:rsidRPr="00105029" w:rsidRDefault="00105029" w:rsidP="00105029">
                                    <w:pPr>
                                      <w:pStyle w:val="ab"/>
                                      <w:jc w:val="center"/>
                                      <w:rPr>
                                        <w:rFonts w:ascii="Times New Roman" w:hAnsi="Times New Roman"/>
                                        <w:sz w:val="24"/>
                                        <w:szCs w:val="24"/>
                                        <w:lang w:val="ru-RU"/>
                                      </w:rPr>
                                    </w:pPr>
                                    <w:r w:rsidRPr="00105029">
                                      <w:rPr>
                                        <w:rFonts w:ascii="Times New Roman" w:hAnsi="Times New Roman"/>
                                        <w:sz w:val="24"/>
                                        <w:szCs w:val="24"/>
                                        <w:lang w:val="ru-RU"/>
                                      </w:rPr>
                                      <w:t>БГТУ 742180</w:t>
                                    </w:r>
                                    <w:r w:rsidRPr="00105029">
                                      <w:rPr>
                                        <w:rFonts w:ascii="Times New Roman" w:hAnsi="Times New Roman"/>
                                        <w:sz w:val="24"/>
                                        <w:szCs w:val="24"/>
                                        <w:lang w:val="en-US"/>
                                      </w:rPr>
                                      <w:t>26</w:t>
                                    </w:r>
                                    <w:r w:rsidRPr="00105029">
                                      <w:rPr>
                                        <w:rFonts w:ascii="Times New Roman" w:hAnsi="Times New Roman"/>
                                        <w:sz w:val="24"/>
                                        <w:szCs w:val="24"/>
                                        <w:lang w:val="ru-RU"/>
                                      </w:rPr>
                                      <w:t>, 2021</w:t>
                                    </w:r>
                                  </w:p>
                                </w:tc>
                              </w:tr>
                              <w:tr w:rsidR="00105029" w:rsidRPr="0071310C" w14:paraId="2D8E57A3" w14:textId="77777777" w:rsidTr="00876213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952" w:type="dxa"/>
                                    <w:gridSpan w:val="2"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E22ADA7" w14:textId="5D4CC08C" w:rsidR="00105029" w:rsidRPr="00831E35" w:rsidRDefault="00190E28" w:rsidP="00105029">
                                    <w:pPr>
                                      <w:pStyle w:val="ab"/>
                                      <w:jc w:val="left"/>
                                      <w:rPr>
                                        <w:rFonts w:ascii="Times New Roman" w:hAnsi="Times New Roman"/>
                                        <w:i w:val="0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i w:val="0"/>
                                        <w:sz w:val="16"/>
                                        <w:szCs w:val="16"/>
                                        <w:lang w:val="en-US"/>
                                      </w:rPr>
                                      <w:t xml:space="preserve"> </w:t>
                                    </w:r>
                                    <w:r w:rsidR="00105029" w:rsidRPr="00831E35">
                                      <w:rPr>
                                        <w:rFonts w:ascii="Times New Roman" w:hAnsi="Times New Roman"/>
                                        <w:i w:val="0"/>
                                        <w:sz w:val="16"/>
                                        <w:szCs w:val="16"/>
                                      </w:rPr>
                                      <w:t>Н. контр.</w:t>
                                    </w:r>
                                  </w:p>
                                </w:tc>
                                <w:tc>
                                  <w:tcPr>
                                    <w:tcW w:w="1286" w:type="dxa"/>
                                    <w:tcBorders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136CE006" w14:textId="77777777" w:rsidR="00105029" w:rsidRPr="001B111B" w:rsidRDefault="00105029" w:rsidP="00105029">
                                    <w:pPr>
                                      <w:pStyle w:val="ab"/>
                                      <w:spacing w:line="276" w:lineRule="auto"/>
                                      <w:jc w:val="left"/>
                                      <w:rPr>
                                        <w:rFonts w:ascii="Times New Roman" w:hAnsi="Times New Roman"/>
                                        <w:sz w:val="16"/>
                                        <w:szCs w:val="16"/>
                                        <w:lang w:val="ru-RU"/>
                                      </w:rPr>
                                    </w:pPr>
                                    <w:proofErr w:type="spellStart"/>
                                    <w:r w:rsidRPr="001B111B">
                                      <w:rPr>
                                        <w:rFonts w:ascii="Times New Roman" w:hAnsi="Times New Roman"/>
                                        <w:sz w:val="16"/>
                                        <w:szCs w:val="16"/>
                                        <w:lang w:val="ru-RU"/>
                                      </w:rPr>
                                      <w:t>Копыток</w:t>
                                    </w:r>
                                    <w:proofErr w:type="spellEnd"/>
                                    <w:r w:rsidRPr="001B111B">
                                      <w:rPr>
                                        <w:rFonts w:ascii="Times New Roman" w:hAnsi="Times New Roman"/>
                                        <w:sz w:val="16"/>
                                        <w:szCs w:val="16"/>
                                        <w:lang w:val="ru-RU"/>
                                      </w:rPr>
                                      <w:t xml:space="preserve"> Д.В.</w:t>
                                    </w:r>
                                  </w:p>
                                </w:tc>
                                <w:tc>
                                  <w:tcPr>
                                    <w:tcW w:w="839" w:type="dxa"/>
                                    <w:tcBorders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2DAFF80" w14:textId="77777777" w:rsidR="00105029" w:rsidRPr="00E63D1B" w:rsidRDefault="00105029" w:rsidP="00105029">
                                    <w:pPr>
                                      <w:pStyle w:val="ab"/>
                                      <w:jc w:val="left"/>
                                      <w:rPr>
                                        <w:rFonts w:ascii="Times New Roman" w:hAnsi="Times New Roman"/>
                                        <w:i w:val="0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0" w:type="dxa"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688A99E" w14:textId="77777777" w:rsidR="00105029" w:rsidRPr="00E63D1B" w:rsidRDefault="00105029" w:rsidP="00105029">
                                    <w:pPr>
                                      <w:pStyle w:val="ab"/>
                                      <w:jc w:val="left"/>
                                      <w:rPr>
                                        <w:rFonts w:ascii="Times New Roman" w:hAnsi="Times New Roman"/>
                                        <w:i w:val="0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018" w:type="dxa"/>
                                    <w:vMerge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3DFDD41" w14:textId="77777777" w:rsidR="00105029" w:rsidRPr="00E63D1B" w:rsidRDefault="00105029" w:rsidP="00105029">
                                    <w:pPr>
                                      <w:pStyle w:val="ab"/>
                                      <w:rPr>
                                        <w:rFonts w:ascii="Times New Roman" w:hAnsi="Times New Roman"/>
                                        <w:i w:val="0"/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835" w:type="dxa"/>
                                    <w:gridSpan w:val="5"/>
                                    <w:vMerge/>
                                    <w:tcBorders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2E37CBB3" w14:textId="77777777" w:rsidR="00105029" w:rsidRPr="00E63D1B" w:rsidRDefault="00105029" w:rsidP="00105029">
                                    <w:pPr>
                                      <w:pStyle w:val="ab"/>
                                      <w:rPr>
                                        <w:rFonts w:ascii="Times New Roman" w:hAnsi="Times New Roman"/>
                                        <w:i w:val="0"/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  <w:tr w:rsidR="00105029" w:rsidRPr="0071310C" w14:paraId="5C602774" w14:textId="77777777" w:rsidTr="00876213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952" w:type="dxa"/>
                                    <w:gridSpan w:val="2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8C4D83D" w14:textId="1418C633" w:rsidR="00105029" w:rsidRPr="00831E35" w:rsidRDefault="00190E28" w:rsidP="00105029">
                                    <w:pPr>
                                      <w:pStyle w:val="ab"/>
                                      <w:jc w:val="left"/>
                                      <w:rPr>
                                        <w:rFonts w:ascii="Times New Roman" w:hAnsi="Times New Roman"/>
                                        <w:i w:val="0"/>
                                        <w:sz w:val="16"/>
                                        <w:szCs w:val="16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i w:val="0"/>
                                        <w:sz w:val="16"/>
                                        <w:szCs w:val="16"/>
                                        <w:lang w:val="en-US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="00105029" w:rsidRPr="00831E35">
                                      <w:rPr>
                                        <w:rFonts w:ascii="Times New Roman" w:hAnsi="Times New Roman"/>
                                        <w:i w:val="0"/>
                                        <w:sz w:val="16"/>
                                        <w:szCs w:val="16"/>
                                      </w:rPr>
                                      <w:t>Ут</w:t>
                                    </w:r>
                                    <w:proofErr w:type="spellEnd"/>
                                    <w:r w:rsidR="00105029" w:rsidRPr="00831E35">
                                      <w:rPr>
                                        <w:rFonts w:ascii="Times New Roman" w:hAnsi="Times New Roman"/>
                                        <w:i w:val="0"/>
                                        <w:sz w:val="16"/>
                                        <w:szCs w:val="16"/>
                                        <w:lang w:val="ru-RU"/>
                                      </w:rPr>
                                      <w:t>в.</w:t>
                                    </w:r>
                                  </w:p>
                                </w:tc>
                                <w:tc>
                                  <w:tcPr>
                                    <w:tcW w:w="1286" w:type="dxa"/>
                                    <w:tcBorders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42A875B3" w14:textId="77777777" w:rsidR="00105029" w:rsidRPr="001B111B" w:rsidRDefault="00105029" w:rsidP="00105029">
                                    <w:pPr>
                                      <w:pStyle w:val="ab"/>
                                      <w:spacing w:line="276" w:lineRule="auto"/>
                                      <w:jc w:val="left"/>
                                      <w:rPr>
                                        <w:rFonts w:ascii="Times New Roman" w:hAnsi="Times New Roman"/>
                                        <w:sz w:val="16"/>
                                        <w:szCs w:val="16"/>
                                        <w:lang w:val="ru-RU"/>
                                      </w:rPr>
                                    </w:pPr>
                                    <w:r w:rsidRPr="001B111B">
                                      <w:rPr>
                                        <w:rFonts w:ascii="Times New Roman" w:hAnsi="Times New Roman"/>
                                        <w:sz w:val="16"/>
                                        <w:szCs w:val="16"/>
                                        <w:lang w:val="ru-RU"/>
                                      </w:rPr>
                                      <w:t>Смелов В.В.</w:t>
                                    </w:r>
                                  </w:p>
                                </w:tc>
                                <w:tc>
                                  <w:tcPr>
                                    <w:tcW w:w="839" w:type="dxa"/>
                                    <w:tcBorders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3B83030" w14:textId="77777777" w:rsidR="00105029" w:rsidRPr="00E63D1B" w:rsidRDefault="00105029" w:rsidP="00105029">
                                    <w:pPr>
                                      <w:pStyle w:val="ab"/>
                                      <w:jc w:val="left"/>
                                      <w:rPr>
                                        <w:rFonts w:ascii="Times New Roman" w:hAnsi="Times New Roman"/>
                                        <w:i w:val="0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0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C1D8B4F" w14:textId="77777777" w:rsidR="00105029" w:rsidRPr="00E63D1B" w:rsidRDefault="00105029" w:rsidP="00105029">
                                    <w:pPr>
                                      <w:pStyle w:val="ab"/>
                                      <w:jc w:val="left"/>
                                      <w:rPr>
                                        <w:rFonts w:ascii="Times New Roman" w:hAnsi="Times New Roman"/>
                                        <w:i w:val="0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018" w:type="dxa"/>
                                    <w:vMerge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47648C9" w14:textId="77777777" w:rsidR="00105029" w:rsidRPr="00E63D1B" w:rsidRDefault="00105029" w:rsidP="00105029">
                                    <w:pPr>
                                      <w:pStyle w:val="ab"/>
                                      <w:rPr>
                                        <w:rFonts w:ascii="Times New Roman" w:hAnsi="Times New Roman"/>
                                        <w:i w:val="0"/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835" w:type="dxa"/>
                                    <w:gridSpan w:val="5"/>
                                    <w:vMerge/>
                                    <w:tcBorders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78D34738" w14:textId="77777777" w:rsidR="00105029" w:rsidRPr="00E63D1B" w:rsidRDefault="00105029" w:rsidP="00105029">
                                    <w:pPr>
                                      <w:pStyle w:val="ab"/>
                                      <w:rPr>
                                        <w:rFonts w:ascii="Times New Roman" w:hAnsi="Times New Roman"/>
                                        <w:i w:val="0"/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6FD66D92" w14:textId="77777777" w:rsidR="009B0969" w:rsidRPr="0071310C" w:rsidRDefault="009B0969" w:rsidP="009B0969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758" name="Середина"/>
                        <wps:cNvCnPr>
                          <a:cxnSpLocks noChangeShapeType="1"/>
                        </wps:cNvCnPr>
                        <wps:spPr bwMode="auto">
                          <a:xfrm>
                            <a:off x="14287" y="0"/>
                            <a:ext cx="0" cy="1032840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59" name="Право"/>
                        <wps:cNvCnPr>
                          <a:cxnSpLocks noChangeShapeType="1"/>
                        </wps:cNvCnPr>
                        <wps:spPr bwMode="auto">
                          <a:xfrm>
                            <a:off x="6648450" y="0"/>
                            <a:ext cx="0" cy="1032840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70" name="Лево"/>
                        <wps:cNvCnPr>
                          <a:cxnSpLocks noChangeShapeType="1"/>
                        </wps:cNvCnPr>
                        <wps:spPr bwMode="auto">
                          <a:xfrm>
                            <a:off x="0" y="8891588"/>
                            <a:ext cx="6660002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71" name="Низ"/>
                        <wps:cNvCnPr>
                          <a:cxnSpLocks noChangeShapeType="1"/>
                        </wps:cNvCnPr>
                        <wps:spPr bwMode="auto">
                          <a:xfrm>
                            <a:off x="0" y="10329863"/>
                            <a:ext cx="666000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72" name="Верх"/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666000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70E2C9A" id="Группа 2756" o:spid="_x0000_s1033" style="position:absolute;margin-left:53.85pt;margin-top:14.25pt;width:524.4pt;height:807.85pt;z-index:251679744;mso-position-horizontal-relative:page;mso-position-vertical-relative:page;mso-width-relative:margin;mso-height-relative:margin" coordsize="66600,10329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">
                <v:shape id="Надпись" o:spid="_x0000_s1034" type="#_x0000_t202" style="position:absolute;left:238;top:89011;width:66151;height:1419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" filled="f" stroked="f" strokeweight="2.25pt">
                  <v:textbox inset="0,0,0,0">
                    <w:txbxContent>
                      <w:tbl>
                        <w:tblPr>
                          <w:tblW w:w="10490" w:type="dxa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ayout w:type="fixed"/>
                          <w:tblCellMar>
                            <w:left w:w="28" w:type="dxa"/>
                            <w:right w:w="28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392"/>
                          <w:gridCol w:w="560"/>
                          <w:gridCol w:w="1286"/>
                          <w:gridCol w:w="839"/>
                          <w:gridCol w:w="560"/>
                          <w:gridCol w:w="4018"/>
                          <w:gridCol w:w="283"/>
                          <w:gridCol w:w="284"/>
                          <w:gridCol w:w="283"/>
                          <w:gridCol w:w="851"/>
                          <w:gridCol w:w="1134"/>
                        </w:tblGrid>
                        <w:tr w:rsidR="009B0969" w:rsidRPr="0071310C" w14:paraId="3B8D1086" w14:textId="77777777" w:rsidTr="00876213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2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F1D50A5" w14:textId="77777777" w:rsidR="009B0969" w:rsidRPr="001B111B" w:rsidRDefault="009B0969" w:rsidP="00876213">
                              <w:pPr>
                                <w:pStyle w:val="ab"/>
                                <w:jc w:val="left"/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</w:rPr>
                              </w:pPr>
                            </w:p>
                          </w:tc>
                          <w:tc>
                            <w:tcPr>
                              <w:tcW w:w="560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2ABA07D" w14:textId="77777777" w:rsidR="009B0969" w:rsidRPr="001B111B" w:rsidRDefault="009B0969" w:rsidP="00876213">
                              <w:pPr>
                                <w:pStyle w:val="ab"/>
                                <w:jc w:val="left"/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</w:rPr>
                              </w:pPr>
                            </w:p>
                          </w:tc>
                          <w:tc>
                            <w:tcPr>
                              <w:tcW w:w="1286" w:type="dxa"/>
                              <w:tcBorders>
                                <w:top w:val="nil"/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0D388706" w14:textId="77777777" w:rsidR="009B0969" w:rsidRPr="001B111B" w:rsidRDefault="009B0969" w:rsidP="00876213">
                              <w:pPr>
                                <w:pStyle w:val="ab"/>
                                <w:jc w:val="left"/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</w:rPr>
                              </w:pPr>
                            </w:p>
                          </w:tc>
                          <w:tc>
                            <w:tcPr>
                              <w:tcW w:w="839" w:type="dxa"/>
                              <w:tcBorders>
                                <w:top w:val="nil"/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CA099B8" w14:textId="77777777" w:rsidR="009B0969" w:rsidRPr="001B111B" w:rsidRDefault="009B0969" w:rsidP="00876213">
                              <w:pPr>
                                <w:pStyle w:val="ab"/>
                                <w:jc w:val="left"/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</w:rPr>
                              </w:pPr>
                            </w:p>
                          </w:tc>
                          <w:tc>
                            <w:tcPr>
                              <w:tcW w:w="560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835FC94" w14:textId="77777777" w:rsidR="009B0969" w:rsidRPr="001B111B" w:rsidRDefault="009B0969" w:rsidP="00876213">
                              <w:pPr>
                                <w:pStyle w:val="ab"/>
                                <w:jc w:val="left"/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</w:rPr>
                              </w:pPr>
                            </w:p>
                          </w:tc>
                          <w:tc>
                            <w:tcPr>
                              <w:tcW w:w="6853" w:type="dxa"/>
                              <w:gridSpan w:val="6"/>
                              <w:vMerge w:val="restart"/>
                              <w:tcBorders>
                                <w:top w:val="nil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5A279507" w14:textId="6CE0AB2D" w:rsidR="009B0969" w:rsidRPr="00865700" w:rsidRDefault="009B0969" w:rsidP="0038533A">
                              <w:pPr>
                                <w:jc w:val="center"/>
                                <w:rPr>
                                  <w:i/>
                                  <w:lang w:val="ru-RU"/>
                                </w:rPr>
                              </w:pPr>
                              <w:r w:rsidRPr="001B111B">
                                <w:rPr>
                                  <w:i/>
                                  <w:sz w:val="24"/>
                                </w:rPr>
                                <w:t>БГТУ 0</w:t>
                              </w:r>
                              <w:r w:rsidR="002C7B13">
                                <w:rPr>
                                  <w:i/>
                                  <w:sz w:val="24"/>
                                  <w:lang w:val="en-US"/>
                                </w:rPr>
                                <w:t>7</w:t>
                              </w:r>
                              <w:r w:rsidR="00BF3512">
                                <w:rPr>
                                  <w:i/>
                                  <w:sz w:val="24"/>
                                </w:rPr>
                                <w:t>.00</w:t>
                              </w:r>
                              <w:r w:rsidR="00865700">
                                <w:rPr>
                                  <w:i/>
                                  <w:sz w:val="24"/>
                                </w:rPr>
                                <w:t>.</w:t>
                              </w:r>
                              <w:r w:rsidR="00865700">
                                <w:rPr>
                                  <w:i/>
                                  <w:sz w:val="24"/>
                                  <w:lang w:val="ru-RU"/>
                                </w:rPr>
                                <w:t>ГЧ</w:t>
                              </w:r>
                            </w:p>
                          </w:tc>
                        </w:tr>
                        <w:tr w:rsidR="009B0969" w:rsidRPr="0071310C" w14:paraId="588AB8E6" w14:textId="77777777" w:rsidTr="00876213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2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DBFBC7F" w14:textId="77777777" w:rsidR="009B0969" w:rsidRPr="001B111B" w:rsidRDefault="009B0969" w:rsidP="00876213">
                              <w:pPr>
                                <w:pStyle w:val="ab"/>
                                <w:jc w:val="left"/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</w:rPr>
                              </w:pPr>
                            </w:p>
                          </w:tc>
                          <w:tc>
                            <w:tcPr>
                              <w:tcW w:w="560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FAF297B" w14:textId="77777777" w:rsidR="009B0969" w:rsidRPr="001B111B" w:rsidRDefault="009B0969" w:rsidP="00876213">
                              <w:pPr>
                                <w:pStyle w:val="ab"/>
                                <w:jc w:val="left"/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</w:rPr>
                              </w:pPr>
                            </w:p>
                          </w:tc>
                          <w:tc>
                            <w:tcPr>
                              <w:tcW w:w="1286" w:type="dxa"/>
                              <w:tcBorders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6DD72940" w14:textId="77777777" w:rsidR="009B0969" w:rsidRPr="001B111B" w:rsidRDefault="009B0969" w:rsidP="00876213">
                              <w:pPr>
                                <w:pStyle w:val="ab"/>
                                <w:jc w:val="left"/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</w:rPr>
                              </w:pPr>
                            </w:p>
                          </w:tc>
                          <w:tc>
                            <w:tcPr>
                              <w:tcW w:w="839" w:type="dxa"/>
                              <w:tcBorders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25666B8" w14:textId="77777777" w:rsidR="009B0969" w:rsidRPr="001B111B" w:rsidRDefault="009B0969" w:rsidP="00876213">
                              <w:pPr>
                                <w:pStyle w:val="ab"/>
                                <w:jc w:val="left"/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</w:rPr>
                              </w:pPr>
                            </w:p>
                          </w:tc>
                          <w:tc>
                            <w:tcPr>
                              <w:tcW w:w="560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7AFA564" w14:textId="77777777" w:rsidR="009B0969" w:rsidRPr="001B111B" w:rsidRDefault="009B0969" w:rsidP="00876213">
                              <w:pPr>
                                <w:pStyle w:val="ab"/>
                                <w:jc w:val="left"/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</w:rPr>
                              </w:pPr>
                            </w:p>
                          </w:tc>
                          <w:tc>
                            <w:tcPr>
                              <w:tcW w:w="6853" w:type="dxa"/>
                              <w:gridSpan w:val="6"/>
                              <w:vMerge/>
                              <w:tcBorders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2868D39B" w14:textId="77777777" w:rsidR="009B0969" w:rsidRPr="001B111B" w:rsidRDefault="009B0969" w:rsidP="00876213">
                              <w:pPr>
                                <w:pStyle w:val="ab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</w:p>
                          </w:tc>
                        </w:tr>
                        <w:tr w:rsidR="009B0969" w:rsidRPr="0071310C" w14:paraId="4A3BFDD4" w14:textId="77777777" w:rsidTr="00876213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2" w:type="dxa"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CE4365B" w14:textId="77777777" w:rsidR="009B0969" w:rsidRPr="001B111B" w:rsidRDefault="009B0969" w:rsidP="00876213">
                              <w:pPr>
                                <w:pStyle w:val="ab"/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</w:rPr>
                              </w:pPr>
                            </w:p>
                          </w:tc>
                          <w:tc>
                            <w:tcPr>
                              <w:tcW w:w="560" w:type="dxa"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A0622FE" w14:textId="77777777" w:rsidR="009B0969" w:rsidRPr="001B111B" w:rsidRDefault="009B0969" w:rsidP="00876213">
                              <w:pPr>
                                <w:pStyle w:val="ab"/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</w:rPr>
                              </w:pPr>
                            </w:p>
                          </w:tc>
                          <w:tc>
                            <w:tcPr>
                              <w:tcW w:w="1286" w:type="dxa"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18792D43" w14:textId="77777777" w:rsidR="009B0969" w:rsidRPr="00831E35" w:rsidRDefault="009B0969" w:rsidP="00831E35">
                              <w:pPr>
                                <w:pStyle w:val="ab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16"/>
                                  <w:szCs w:val="16"/>
                                  <w:lang w:val="ru-RU"/>
                                </w:rPr>
                              </w:pPr>
                              <w:r w:rsidRPr="00831E35">
                                <w:rPr>
                                  <w:rFonts w:ascii="Times New Roman" w:hAnsi="Times New Roman"/>
                                  <w:i w:val="0"/>
                                  <w:sz w:val="16"/>
                                  <w:szCs w:val="16"/>
                                  <w:lang w:val="ru-RU"/>
                                </w:rPr>
                                <w:t>ФИО</w:t>
                              </w:r>
                            </w:p>
                          </w:tc>
                          <w:tc>
                            <w:tcPr>
                              <w:tcW w:w="839" w:type="dxa"/>
                              <w:tcBorders>
                                <w:top w:val="single" w:sz="18" w:space="0" w:color="auto"/>
                                <w:left w:val="single" w:sz="18" w:space="0" w:color="auto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BCA25A6" w14:textId="77777777" w:rsidR="009B0969" w:rsidRPr="00831E35" w:rsidRDefault="009B0969" w:rsidP="00831E35">
                              <w:pPr>
                                <w:pStyle w:val="ab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 w:rsidRPr="00831E35">
                                <w:rPr>
                                  <w:rFonts w:ascii="Times New Roman" w:hAnsi="Times New Roman"/>
                                  <w:i w:val="0"/>
                                  <w:sz w:val="16"/>
                                  <w:szCs w:val="16"/>
                                </w:rPr>
                                <w:t>Подпись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560" w:type="dxa"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51347FE" w14:textId="77777777" w:rsidR="009B0969" w:rsidRPr="00831E35" w:rsidRDefault="009B0969" w:rsidP="00831E35">
                              <w:pPr>
                                <w:pStyle w:val="ab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16"/>
                                  <w:szCs w:val="16"/>
                                </w:rPr>
                              </w:pPr>
                              <w:r w:rsidRPr="00831E35">
                                <w:rPr>
                                  <w:rFonts w:ascii="Times New Roman" w:hAnsi="Times New Roman"/>
                                  <w:i w:val="0"/>
                                  <w:sz w:val="16"/>
                                  <w:szCs w:val="16"/>
                                </w:rPr>
                                <w:t>Дата</w:t>
                              </w:r>
                            </w:p>
                          </w:tc>
                          <w:tc>
                            <w:tcPr>
                              <w:tcW w:w="6853" w:type="dxa"/>
                              <w:gridSpan w:val="6"/>
                              <w:vMerge/>
                              <w:tcBorders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1FBDAA53" w14:textId="77777777" w:rsidR="009B0969" w:rsidRPr="001B111B" w:rsidRDefault="009B0969" w:rsidP="00876213">
                              <w:pPr>
                                <w:pStyle w:val="ab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</w:p>
                          </w:tc>
                        </w:tr>
                        <w:tr w:rsidR="009B0969" w:rsidRPr="0071310C" w14:paraId="74194CC0" w14:textId="77777777" w:rsidTr="00876213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952" w:type="dxa"/>
                              <w:gridSpan w:val="2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A859962" w14:textId="2EFA45DC" w:rsidR="009B0969" w:rsidRPr="00831E35" w:rsidRDefault="00190E28" w:rsidP="00876213">
                              <w:pPr>
                                <w:pStyle w:val="ab"/>
                                <w:jc w:val="left"/>
                                <w:rPr>
                                  <w:rFonts w:ascii="Times New Roman" w:hAnsi="Times New Roman"/>
                                  <w:i w:val="0"/>
                                  <w:sz w:val="16"/>
                                  <w:szCs w:val="16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sz w:val="16"/>
                                  <w:szCs w:val="16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="009B0969" w:rsidRPr="00831E35">
                                <w:rPr>
                                  <w:rFonts w:ascii="Times New Roman" w:hAnsi="Times New Roman"/>
                                  <w:i w:val="0"/>
                                  <w:sz w:val="16"/>
                                  <w:szCs w:val="16"/>
                                </w:rPr>
                                <w:t>Разраб</w:t>
                              </w:r>
                              <w:proofErr w:type="spellEnd"/>
                              <w:r w:rsidR="009B0969" w:rsidRPr="00831E35">
                                <w:rPr>
                                  <w:rFonts w:ascii="Times New Roman" w:hAnsi="Times New Roman"/>
                                  <w:i w:val="0"/>
                                  <w:sz w:val="16"/>
                                  <w:szCs w:val="16"/>
                                  <w:lang w:val="ru-RU"/>
                                </w:rPr>
                                <w:t>.</w:t>
                              </w:r>
                            </w:p>
                          </w:tc>
                          <w:tc>
                            <w:tcPr>
                              <w:tcW w:w="1286" w:type="dxa"/>
                              <w:tcBorders>
                                <w:top w:val="nil"/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725A4FF7" w14:textId="268C8393" w:rsidR="009B0969" w:rsidRPr="001B111B" w:rsidRDefault="00105029" w:rsidP="002D0214">
                              <w:pPr>
                                <w:pStyle w:val="ab"/>
                                <w:spacing w:before="20" w:line="276" w:lineRule="auto"/>
                                <w:jc w:val="left"/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  <w:lang w:val="ru-RU"/>
                                </w:rPr>
                              </w:pPr>
                              <w:proofErr w:type="spellStart"/>
                              <w:r w:rsidRPr="001137AB"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  <w:lang w:val="ru-RU"/>
                                </w:rPr>
                                <w:t>Янюк</w:t>
                              </w:r>
                              <w:proofErr w:type="spellEnd"/>
                              <w:r w:rsidRPr="001137AB"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  <w:lang w:val="ru-RU"/>
                                </w:rPr>
                                <w:t xml:space="preserve"> Д.С.</w:t>
                              </w:r>
                            </w:p>
                          </w:tc>
                          <w:tc>
                            <w:tcPr>
                              <w:tcW w:w="839" w:type="dxa"/>
                              <w:tcBorders>
                                <w:top w:val="nil"/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DBAB13E" w14:textId="77777777" w:rsidR="009B0969" w:rsidRPr="001B111B" w:rsidRDefault="009B0969" w:rsidP="00876213">
                              <w:pPr>
                                <w:pStyle w:val="ab"/>
                                <w:jc w:val="left"/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</w:rPr>
                              </w:pPr>
                            </w:p>
                          </w:tc>
                          <w:tc>
                            <w:tcPr>
                              <w:tcW w:w="560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E2E4A66" w14:textId="77777777" w:rsidR="009B0969" w:rsidRPr="001B111B" w:rsidRDefault="009B0969" w:rsidP="00876213">
                              <w:pPr>
                                <w:pStyle w:val="ab"/>
                                <w:jc w:val="left"/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</w:rPr>
                              </w:pPr>
                            </w:p>
                          </w:tc>
                          <w:tc>
                            <w:tcPr>
                              <w:tcW w:w="4018" w:type="dxa"/>
                              <w:vMerge w:val="restart"/>
                              <w:tcBorders>
                                <w:top w:val="nil"/>
                                <w:left w:val="nil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0E911B4" w14:textId="3EC21AF8" w:rsidR="009B0969" w:rsidRPr="00F05216" w:rsidRDefault="00F05216" w:rsidP="00567A4E">
                              <w:pPr>
                                <w:pStyle w:val="ab"/>
                                <w:jc w:val="center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ru-RU"/>
                                </w:rPr>
                                <w:t>Плакат панели с задачами проекта</w:t>
                              </w:r>
                            </w:p>
                          </w:tc>
                          <w:tc>
                            <w:tcPr>
                              <w:tcW w:w="850" w:type="dxa"/>
                              <w:gridSpan w:val="3"/>
                              <w:tcBorders>
                                <w:top w:val="nil"/>
                                <w:left w:val="nil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85920BF" w14:textId="77777777" w:rsidR="009B0969" w:rsidRPr="002D0214" w:rsidRDefault="009B0969" w:rsidP="00291792">
                              <w:pPr>
                                <w:pStyle w:val="ab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16"/>
                                  <w:szCs w:val="16"/>
                                  <w:lang w:val="ru-RU"/>
                                </w:rPr>
                              </w:pPr>
                              <w:proofErr w:type="spellStart"/>
                              <w:r w:rsidRPr="002D0214">
                                <w:rPr>
                                  <w:rFonts w:ascii="Times New Roman" w:hAnsi="Times New Roman"/>
                                  <w:i w:val="0"/>
                                  <w:sz w:val="16"/>
                                  <w:szCs w:val="16"/>
                                </w:rPr>
                                <w:t>Лит</w:t>
                              </w:r>
                              <w:proofErr w:type="spellEnd"/>
                              <w:r w:rsidRPr="002D0214">
                                <w:rPr>
                                  <w:rFonts w:ascii="Times New Roman" w:hAnsi="Times New Roman"/>
                                  <w:i w:val="0"/>
                                  <w:sz w:val="16"/>
                                  <w:szCs w:val="16"/>
                                  <w:lang w:val="ru-RU"/>
                                </w:rPr>
                                <w:t>.</w:t>
                              </w: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nil"/>
                                <w:left w:val="single" w:sz="18" w:space="0" w:color="auto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E4A30FA" w14:textId="77777777" w:rsidR="009B0969" w:rsidRPr="002D0214" w:rsidRDefault="009B0969" w:rsidP="00291792">
                              <w:pPr>
                                <w:pStyle w:val="ab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16"/>
                                  <w:szCs w:val="16"/>
                                </w:rPr>
                              </w:pPr>
                              <w:r w:rsidRPr="002D0214">
                                <w:rPr>
                                  <w:rFonts w:ascii="Times New Roman" w:hAnsi="Times New Roman"/>
                                  <w:i w:val="0"/>
                                  <w:sz w:val="16"/>
                                  <w:szCs w:val="16"/>
                                </w:rPr>
                                <w:t>Лист</w:t>
                              </w:r>
                            </w:p>
                          </w:tc>
                          <w:tc>
                            <w:tcPr>
                              <w:tcW w:w="1134" w:type="dxa"/>
                              <w:tcBorders>
                                <w:top w:val="nil"/>
                                <w:left w:val="single" w:sz="18" w:space="0" w:color="auto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3F45CEBF" w14:textId="77777777" w:rsidR="009B0969" w:rsidRPr="002D0214" w:rsidRDefault="009B0969" w:rsidP="00291792">
                              <w:pPr>
                                <w:pStyle w:val="ab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16"/>
                                  <w:szCs w:val="16"/>
                                </w:rPr>
                              </w:pPr>
                              <w:r w:rsidRPr="002D0214">
                                <w:rPr>
                                  <w:rFonts w:ascii="Times New Roman" w:hAnsi="Times New Roman"/>
                                  <w:i w:val="0"/>
                                  <w:sz w:val="16"/>
                                  <w:szCs w:val="16"/>
                                </w:rPr>
                                <w:t>Листов</w:t>
                              </w:r>
                            </w:p>
                          </w:tc>
                        </w:tr>
                        <w:tr w:rsidR="00105029" w:rsidRPr="0071310C" w14:paraId="6BC5C5E4" w14:textId="77777777" w:rsidTr="00876213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952" w:type="dxa"/>
                              <w:gridSpan w:val="2"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9A25A03" w14:textId="2798E0F1" w:rsidR="00105029" w:rsidRPr="00831E35" w:rsidRDefault="00190E28" w:rsidP="00105029">
                              <w:pPr>
                                <w:pStyle w:val="ab"/>
                                <w:jc w:val="left"/>
                                <w:rPr>
                                  <w:rFonts w:ascii="Times New Roman" w:hAnsi="Times New Roman"/>
                                  <w:i w:val="0"/>
                                  <w:sz w:val="16"/>
                                  <w:szCs w:val="16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sz w:val="16"/>
                                  <w:szCs w:val="16"/>
                                  <w:lang w:val="en-US"/>
                                </w:rPr>
                                <w:t xml:space="preserve"> </w:t>
                              </w:r>
                              <w:r w:rsidR="00105029" w:rsidRPr="00831E35">
                                <w:rPr>
                                  <w:rFonts w:ascii="Times New Roman" w:hAnsi="Times New Roman"/>
                                  <w:i w:val="0"/>
                                  <w:sz w:val="16"/>
                                  <w:szCs w:val="16"/>
                                </w:rPr>
                                <w:t>Пров</w:t>
                              </w:r>
                              <w:r w:rsidR="00105029">
                                <w:rPr>
                                  <w:rFonts w:ascii="Times New Roman" w:hAnsi="Times New Roman"/>
                                  <w:i w:val="0"/>
                                  <w:sz w:val="16"/>
                                  <w:szCs w:val="16"/>
                                  <w:lang w:val="ru-RU"/>
                                </w:rPr>
                                <w:t>ер</w:t>
                              </w:r>
                              <w:r w:rsidR="00105029" w:rsidRPr="00831E35">
                                <w:rPr>
                                  <w:rFonts w:ascii="Times New Roman" w:hAnsi="Times New Roman"/>
                                  <w:i w:val="0"/>
                                  <w:sz w:val="16"/>
                                  <w:szCs w:val="16"/>
                                  <w:lang w:val="ru-RU"/>
                                </w:rPr>
                                <w:t>.</w:t>
                              </w:r>
                            </w:p>
                          </w:tc>
                          <w:tc>
                            <w:tcPr>
                              <w:tcW w:w="1286" w:type="dxa"/>
                              <w:tcBorders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3463ED19" w14:textId="1F7834AB" w:rsidR="00105029" w:rsidRPr="001B111B" w:rsidRDefault="00105029" w:rsidP="00105029">
                              <w:pPr>
                                <w:pStyle w:val="ab"/>
                                <w:spacing w:line="276" w:lineRule="auto"/>
                                <w:jc w:val="left"/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  <w:lang w:val="ru-RU"/>
                                </w:rPr>
                              </w:pPr>
                              <w:proofErr w:type="spellStart"/>
                              <w:r w:rsidRPr="001137AB"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  <w:lang w:val="ru-RU"/>
                                </w:rPr>
                                <w:t>Кантарович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  <w:lang w:val="en-US"/>
                                </w:rPr>
                                <w:t xml:space="preserve"> </w:t>
                              </w:r>
                              <w:r w:rsidRPr="001137AB"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  <w:lang w:val="ru-RU"/>
                                </w:rPr>
                                <w:t>В.С</w:t>
                              </w:r>
                              <w:r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  <w:lang w:val="en-US"/>
                                </w:rPr>
                                <w:t>.</w:t>
                              </w:r>
                            </w:p>
                          </w:tc>
                          <w:tc>
                            <w:tcPr>
                              <w:tcW w:w="839" w:type="dxa"/>
                              <w:tcBorders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88BA0E9" w14:textId="77777777" w:rsidR="00105029" w:rsidRPr="001B111B" w:rsidRDefault="00105029" w:rsidP="00105029">
                              <w:pPr>
                                <w:pStyle w:val="ab"/>
                                <w:jc w:val="left"/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</w:rPr>
                              </w:pPr>
                            </w:p>
                          </w:tc>
                          <w:tc>
                            <w:tcPr>
                              <w:tcW w:w="560" w:type="dxa"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FA8F9C4" w14:textId="77777777" w:rsidR="00105029" w:rsidRPr="001B111B" w:rsidRDefault="00105029" w:rsidP="00105029">
                              <w:pPr>
                                <w:pStyle w:val="ab"/>
                                <w:jc w:val="left"/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</w:rPr>
                              </w:pPr>
                            </w:p>
                          </w:tc>
                          <w:tc>
                            <w:tcPr>
                              <w:tcW w:w="4018" w:type="dxa"/>
                              <w:vMerge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0829611" w14:textId="77777777" w:rsidR="00105029" w:rsidRPr="001B111B" w:rsidRDefault="00105029" w:rsidP="00105029">
                              <w:pPr>
                                <w:pStyle w:val="ab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283" w:type="dxa"/>
                              <w:tcBorders>
                                <w:left w:val="nil"/>
                                <w:bottom w:val="single" w:sz="18" w:space="0" w:color="auto"/>
                              </w:tcBorders>
                              <w:vAlign w:val="center"/>
                            </w:tcPr>
                            <w:p w14:paraId="1CC3D70E" w14:textId="77777777" w:rsidR="00105029" w:rsidRPr="002D0214" w:rsidRDefault="00105029" w:rsidP="00105029">
                              <w:pPr>
                                <w:pStyle w:val="ab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16"/>
                                  <w:szCs w:val="16"/>
                                </w:rPr>
                              </w:pPr>
                            </w:p>
                          </w:tc>
                          <w:tc>
                            <w:tcPr>
                              <w:tcW w:w="284" w:type="dxa"/>
                              <w:tcBorders>
                                <w:bottom w:val="single" w:sz="18" w:space="0" w:color="auto"/>
                              </w:tcBorders>
                              <w:vAlign w:val="center"/>
                            </w:tcPr>
                            <w:p w14:paraId="201DF580" w14:textId="77777777" w:rsidR="00105029" w:rsidRPr="002D0214" w:rsidRDefault="00105029" w:rsidP="00105029">
                              <w:pPr>
                                <w:pStyle w:val="ab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16"/>
                                  <w:szCs w:val="16"/>
                                  <w:lang w:val="ru-RU"/>
                                </w:rPr>
                              </w:pPr>
                            </w:p>
                          </w:tc>
                          <w:tc>
                            <w:tcPr>
                              <w:tcW w:w="283" w:type="dxa"/>
                              <w:tcBorders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85FF8EE" w14:textId="77777777" w:rsidR="00105029" w:rsidRPr="002D0214" w:rsidRDefault="00105029" w:rsidP="00105029">
                              <w:pPr>
                                <w:pStyle w:val="ab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16"/>
                                  <w:szCs w:val="16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left w:val="single" w:sz="18" w:space="0" w:color="auto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4DD9C99" w14:textId="77777777" w:rsidR="00105029" w:rsidRPr="002D0214" w:rsidRDefault="00105029" w:rsidP="00105029">
                              <w:pPr>
                                <w:pStyle w:val="ab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16"/>
                                  <w:szCs w:val="16"/>
                                  <w:lang w:val="ru-RU"/>
                                </w:rPr>
                              </w:pPr>
                              <w:r w:rsidRPr="002D0214">
                                <w:rPr>
                                  <w:rFonts w:ascii="Times New Roman" w:hAnsi="Times New Roman"/>
                                  <w:i w:val="0"/>
                                  <w:sz w:val="16"/>
                                  <w:szCs w:val="16"/>
                                  <w:lang w:val="ru-RU"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1134" w:type="dxa"/>
                              <w:tcBorders>
                                <w:left w:val="single" w:sz="18" w:space="0" w:color="auto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54CD8720" w14:textId="77777777" w:rsidR="00105029" w:rsidRPr="002D0214" w:rsidRDefault="00105029" w:rsidP="00105029">
                              <w:pPr>
                                <w:pStyle w:val="ab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16"/>
                                  <w:szCs w:val="16"/>
                                  <w:lang w:val="ru-RU"/>
                                </w:rPr>
                              </w:pPr>
                              <w:r w:rsidRPr="002D0214">
                                <w:rPr>
                                  <w:rFonts w:ascii="Times New Roman" w:hAnsi="Times New Roman"/>
                                  <w:i w:val="0"/>
                                  <w:sz w:val="16"/>
                                  <w:szCs w:val="16"/>
                                  <w:lang w:val="ru-RU"/>
                                </w:rPr>
                                <w:t>1</w:t>
                              </w:r>
                            </w:p>
                          </w:tc>
                        </w:tr>
                        <w:tr w:rsidR="00105029" w:rsidRPr="0071310C" w14:paraId="589F9BA3" w14:textId="77777777" w:rsidTr="00876213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952" w:type="dxa"/>
                              <w:gridSpan w:val="2"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D45B1EB" w14:textId="77777777" w:rsidR="00105029" w:rsidRPr="00831E35" w:rsidRDefault="00105029" w:rsidP="00105029">
                              <w:pPr>
                                <w:pStyle w:val="ab"/>
                                <w:jc w:val="left"/>
                                <w:rPr>
                                  <w:rFonts w:ascii="Times New Roman" w:hAnsi="Times New Roman"/>
                                  <w:i w:val="0"/>
                                  <w:sz w:val="16"/>
                                  <w:szCs w:val="16"/>
                                  <w:lang w:val="ru-RU"/>
                                </w:rPr>
                              </w:pPr>
                            </w:p>
                          </w:tc>
                          <w:tc>
                            <w:tcPr>
                              <w:tcW w:w="1286" w:type="dxa"/>
                              <w:tcBorders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15C7420A" w14:textId="77777777" w:rsidR="00105029" w:rsidRPr="001B111B" w:rsidRDefault="00105029" w:rsidP="00105029">
                              <w:pPr>
                                <w:pStyle w:val="ab"/>
                                <w:spacing w:line="276" w:lineRule="auto"/>
                                <w:jc w:val="left"/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  <w:lang w:val="ru-RU"/>
                                </w:rPr>
                              </w:pPr>
                            </w:p>
                          </w:tc>
                          <w:tc>
                            <w:tcPr>
                              <w:tcW w:w="839" w:type="dxa"/>
                              <w:tcBorders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83D3FEB" w14:textId="77777777" w:rsidR="00105029" w:rsidRPr="001B111B" w:rsidRDefault="00105029" w:rsidP="00105029">
                              <w:pPr>
                                <w:pStyle w:val="ab"/>
                                <w:jc w:val="left"/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</w:rPr>
                              </w:pPr>
                            </w:p>
                          </w:tc>
                          <w:tc>
                            <w:tcPr>
                              <w:tcW w:w="560" w:type="dxa"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0C9DC63" w14:textId="77777777" w:rsidR="00105029" w:rsidRPr="001B111B" w:rsidRDefault="00105029" w:rsidP="00105029">
                              <w:pPr>
                                <w:pStyle w:val="ab"/>
                                <w:jc w:val="left"/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</w:rPr>
                              </w:pPr>
                            </w:p>
                          </w:tc>
                          <w:tc>
                            <w:tcPr>
                              <w:tcW w:w="4018" w:type="dxa"/>
                              <w:vMerge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B18766A" w14:textId="77777777" w:rsidR="00105029" w:rsidRPr="001B111B" w:rsidRDefault="00105029" w:rsidP="00105029">
                              <w:pPr>
                                <w:pStyle w:val="ab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2835" w:type="dxa"/>
                              <w:gridSpan w:val="5"/>
                              <w:vMerge w:val="restart"/>
                              <w:tcBorders>
                                <w:top w:val="single" w:sz="18" w:space="0" w:color="auto"/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5483A00B" w14:textId="3054F206" w:rsidR="00105029" w:rsidRPr="00105029" w:rsidRDefault="00105029" w:rsidP="00105029">
                              <w:pPr>
                                <w:pStyle w:val="ab"/>
                                <w:jc w:val="center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 w:rsidRPr="00105029"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ru-RU"/>
                                </w:rPr>
                                <w:t>БГТУ 742180</w:t>
                              </w:r>
                              <w:r w:rsidRPr="00105029"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en-US"/>
                                </w:rPr>
                                <w:t>26</w:t>
                              </w:r>
                              <w:r w:rsidRPr="00105029"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ru-RU"/>
                                </w:rPr>
                                <w:t>, 2021</w:t>
                              </w:r>
                            </w:p>
                          </w:tc>
                        </w:tr>
                        <w:tr w:rsidR="00105029" w:rsidRPr="0071310C" w14:paraId="2D8E57A3" w14:textId="77777777" w:rsidTr="00876213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952" w:type="dxa"/>
                              <w:gridSpan w:val="2"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E22ADA7" w14:textId="5D4CC08C" w:rsidR="00105029" w:rsidRPr="00831E35" w:rsidRDefault="00190E28" w:rsidP="00105029">
                              <w:pPr>
                                <w:pStyle w:val="ab"/>
                                <w:jc w:val="left"/>
                                <w:rPr>
                                  <w:rFonts w:ascii="Times New Roman" w:hAnsi="Times New Roman"/>
                                  <w:i w:val="0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sz w:val="16"/>
                                  <w:szCs w:val="16"/>
                                  <w:lang w:val="en-US"/>
                                </w:rPr>
                                <w:t xml:space="preserve"> </w:t>
                              </w:r>
                              <w:r w:rsidR="00105029" w:rsidRPr="00831E35">
                                <w:rPr>
                                  <w:rFonts w:ascii="Times New Roman" w:hAnsi="Times New Roman"/>
                                  <w:i w:val="0"/>
                                  <w:sz w:val="16"/>
                                  <w:szCs w:val="16"/>
                                </w:rPr>
                                <w:t>Н. контр.</w:t>
                              </w:r>
                            </w:p>
                          </w:tc>
                          <w:tc>
                            <w:tcPr>
                              <w:tcW w:w="1286" w:type="dxa"/>
                              <w:tcBorders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136CE006" w14:textId="77777777" w:rsidR="00105029" w:rsidRPr="001B111B" w:rsidRDefault="00105029" w:rsidP="00105029">
                              <w:pPr>
                                <w:pStyle w:val="ab"/>
                                <w:spacing w:line="276" w:lineRule="auto"/>
                                <w:jc w:val="left"/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  <w:lang w:val="ru-RU"/>
                                </w:rPr>
                              </w:pPr>
                              <w:proofErr w:type="spellStart"/>
                              <w:r w:rsidRPr="001B111B"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  <w:lang w:val="ru-RU"/>
                                </w:rPr>
                                <w:t>Копыток</w:t>
                              </w:r>
                              <w:proofErr w:type="spellEnd"/>
                              <w:r w:rsidRPr="001B111B"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  <w:lang w:val="ru-RU"/>
                                </w:rPr>
                                <w:t xml:space="preserve"> Д.В.</w:t>
                              </w:r>
                            </w:p>
                          </w:tc>
                          <w:tc>
                            <w:tcPr>
                              <w:tcW w:w="839" w:type="dxa"/>
                              <w:tcBorders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2DAFF80" w14:textId="77777777" w:rsidR="00105029" w:rsidRPr="00E63D1B" w:rsidRDefault="00105029" w:rsidP="00105029">
                              <w:pPr>
                                <w:pStyle w:val="ab"/>
                                <w:jc w:val="left"/>
                                <w:rPr>
                                  <w:rFonts w:ascii="Times New Roman" w:hAnsi="Times New Roman"/>
                                  <w:i w:val="0"/>
                                  <w:sz w:val="16"/>
                                  <w:szCs w:val="16"/>
                                </w:rPr>
                              </w:pPr>
                            </w:p>
                          </w:tc>
                          <w:tc>
                            <w:tcPr>
                              <w:tcW w:w="560" w:type="dxa"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688A99E" w14:textId="77777777" w:rsidR="00105029" w:rsidRPr="00E63D1B" w:rsidRDefault="00105029" w:rsidP="00105029">
                              <w:pPr>
                                <w:pStyle w:val="ab"/>
                                <w:jc w:val="left"/>
                                <w:rPr>
                                  <w:rFonts w:ascii="Times New Roman" w:hAnsi="Times New Roman"/>
                                  <w:i w:val="0"/>
                                  <w:sz w:val="16"/>
                                  <w:szCs w:val="16"/>
                                </w:rPr>
                              </w:pPr>
                            </w:p>
                          </w:tc>
                          <w:tc>
                            <w:tcPr>
                              <w:tcW w:w="4018" w:type="dxa"/>
                              <w:vMerge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3DFDD41" w14:textId="77777777" w:rsidR="00105029" w:rsidRPr="00E63D1B" w:rsidRDefault="00105029" w:rsidP="00105029">
                              <w:pPr>
                                <w:pStyle w:val="ab"/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2835" w:type="dxa"/>
                              <w:gridSpan w:val="5"/>
                              <w:vMerge/>
                              <w:tcBorders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2E37CBB3" w14:textId="77777777" w:rsidR="00105029" w:rsidRPr="00E63D1B" w:rsidRDefault="00105029" w:rsidP="00105029">
                              <w:pPr>
                                <w:pStyle w:val="ab"/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</w:pPr>
                            </w:p>
                          </w:tc>
                        </w:tr>
                        <w:tr w:rsidR="00105029" w:rsidRPr="0071310C" w14:paraId="5C602774" w14:textId="77777777" w:rsidTr="00876213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952" w:type="dxa"/>
                              <w:gridSpan w:val="2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8C4D83D" w14:textId="1418C633" w:rsidR="00105029" w:rsidRPr="00831E35" w:rsidRDefault="00190E28" w:rsidP="00105029">
                              <w:pPr>
                                <w:pStyle w:val="ab"/>
                                <w:jc w:val="left"/>
                                <w:rPr>
                                  <w:rFonts w:ascii="Times New Roman" w:hAnsi="Times New Roman"/>
                                  <w:i w:val="0"/>
                                  <w:sz w:val="16"/>
                                  <w:szCs w:val="16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sz w:val="16"/>
                                  <w:szCs w:val="16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="00105029" w:rsidRPr="00831E35">
                                <w:rPr>
                                  <w:rFonts w:ascii="Times New Roman" w:hAnsi="Times New Roman"/>
                                  <w:i w:val="0"/>
                                  <w:sz w:val="16"/>
                                  <w:szCs w:val="16"/>
                                </w:rPr>
                                <w:t>Ут</w:t>
                              </w:r>
                              <w:proofErr w:type="spellEnd"/>
                              <w:r w:rsidR="00105029" w:rsidRPr="00831E35">
                                <w:rPr>
                                  <w:rFonts w:ascii="Times New Roman" w:hAnsi="Times New Roman"/>
                                  <w:i w:val="0"/>
                                  <w:sz w:val="16"/>
                                  <w:szCs w:val="16"/>
                                  <w:lang w:val="ru-RU"/>
                                </w:rPr>
                                <w:t>в.</w:t>
                              </w:r>
                            </w:p>
                          </w:tc>
                          <w:tc>
                            <w:tcPr>
                              <w:tcW w:w="1286" w:type="dxa"/>
                              <w:tcBorders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42A875B3" w14:textId="77777777" w:rsidR="00105029" w:rsidRPr="001B111B" w:rsidRDefault="00105029" w:rsidP="00105029">
                              <w:pPr>
                                <w:pStyle w:val="ab"/>
                                <w:spacing w:line="276" w:lineRule="auto"/>
                                <w:jc w:val="left"/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  <w:lang w:val="ru-RU"/>
                                </w:rPr>
                              </w:pPr>
                              <w:r w:rsidRPr="001B111B"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  <w:lang w:val="ru-RU"/>
                                </w:rPr>
                                <w:t>Смелов В.В.</w:t>
                              </w:r>
                            </w:p>
                          </w:tc>
                          <w:tc>
                            <w:tcPr>
                              <w:tcW w:w="839" w:type="dxa"/>
                              <w:tcBorders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3B83030" w14:textId="77777777" w:rsidR="00105029" w:rsidRPr="00E63D1B" w:rsidRDefault="00105029" w:rsidP="00105029">
                              <w:pPr>
                                <w:pStyle w:val="ab"/>
                                <w:jc w:val="left"/>
                                <w:rPr>
                                  <w:rFonts w:ascii="Times New Roman" w:hAnsi="Times New Roman"/>
                                  <w:i w:val="0"/>
                                  <w:sz w:val="16"/>
                                  <w:szCs w:val="16"/>
                                </w:rPr>
                              </w:pPr>
                            </w:p>
                          </w:tc>
                          <w:tc>
                            <w:tcPr>
                              <w:tcW w:w="560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C1D8B4F" w14:textId="77777777" w:rsidR="00105029" w:rsidRPr="00E63D1B" w:rsidRDefault="00105029" w:rsidP="00105029">
                              <w:pPr>
                                <w:pStyle w:val="ab"/>
                                <w:jc w:val="left"/>
                                <w:rPr>
                                  <w:rFonts w:ascii="Times New Roman" w:hAnsi="Times New Roman"/>
                                  <w:i w:val="0"/>
                                  <w:sz w:val="16"/>
                                  <w:szCs w:val="16"/>
                                </w:rPr>
                              </w:pPr>
                            </w:p>
                          </w:tc>
                          <w:tc>
                            <w:tcPr>
                              <w:tcW w:w="4018" w:type="dxa"/>
                              <w:vMerge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47648C9" w14:textId="77777777" w:rsidR="00105029" w:rsidRPr="00E63D1B" w:rsidRDefault="00105029" w:rsidP="00105029">
                              <w:pPr>
                                <w:pStyle w:val="ab"/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2835" w:type="dxa"/>
                              <w:gridSpan w:val="5"/>
                              <w:vMerge/>
                              <w:tcBorders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78D34738" w14:textId="77777777" w:rsidR="00105029" w:rsidRPr="00E63D1B" w:rsidRDefault="00105029" w:rsidP="00105029">
                              <w:pPr>
                                <w:pStyle w:val="ab"/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</w:pPr>
                            </w:p>
                          </w:tc>
                        </w:tr>
                      </w:tbl>
                      <w:p w14:paraId="6FD66D92" w14:textId="77777777" w:rsidR="009B0969" w:rsidRPr="0071310C" w:rsidRDefault="009B0969" w:rsidP="009B0969"/>
                    </w:txbxContent>
                  </v:textbox>
                </v:shape>
                <v:line id="Середина" o:spid="_x0000_s1035" style="position:absolute;visibility:visible;mso-wrap-style:square" from="142,0" to="142,10328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" strokeweight="2.25pt"/>
                <v:line id="Право" o:spid="_x0000_s1036" style="position:absolute;visibility:visible;mso-wrap-style:square" from="66484,0" to="66484,10328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" strokeweight="2.25pt"/>
                <v:line id="Лево" o:spid="_x0000_s1037" style="position:absolute;visibility:visible;mso-wrap-style:square" from="0,88915" to="66600,8891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" strokeweight="2.25pt"/>
                <v:line id="Низ" o:spid="_x0000_s1038" style="position:absolute;visibility:visible;mso-wrap-style:square" from="0,103298" to="66600,10329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" strokeweight="2.25pt"/>
                <v:line id="Верх" o:spid="_x0000_s1039" style="position:absolute;visibility:visible;mso-wrap-style:square" from="0,0" to="66600,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" strokeweight="2.25pt"/>
                <w10:wrap anchorx="page" anchory="page"/>
              </v:group>
            </w:pict>
          </mc:Fallback>
        </mc:AlternateContent>
      </w:r>
    </w:p>
    <w:p w14:paraId="2184F15A" w14:textId="13678714" w:rsidR="006C10D5" w:rsidRDefault="00105029" w:rsidP="00105029">
      <w:pPr>
        <w:jc w:val="center"/>
        <w:rPr>
          <w:lang w:val="ru-RU"/>
        </w:rPr>
      </w:pPr>
      <w:r>
        <w:rPr>
          <w:noProof/>
          <w:lang w:val="ru-RU"/>
        </w:rPr>
        <w:lastRenderedPageBreak/>
        <w:drawing>
          <wp:inline distT="0" distB="0" distL="0" distR="0" wp14:anchorId="05B5CADC" wp14:editId="3885BA63">
            <wp:extent cx="8764270" cy="4214196"/>
            <wp:effectExtent l="14605" t="10795" r="13335" b="1333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885083" cy="427228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42BBCE0" w14:textId="77777777" w:rsidR="00291792" w:rsidRDefault="00291792">
      <w:pPr>
        <w:jc w:val="left"/>
        <w:rPr>
          <w:lang w:val="ru-RU"/>
        </w:rPr>
      </w:pPr>
      <w:r>
        <w:rPr>
          <w:lang w:val="ru-RU"/>
        </w:rPr>
        <w:br w:type="page"/>
      </w:r>
    </w:p>
    <w:p w14:paraId="1CF9932D" w14:textId="77777777" w:rsidR="009B0969" w:rsidRPr="00B54FC2" w:rsidRDefault="009B0969" w:rsidP="009B0969">
      <w:pPr>
        <w:jc w:val="left"/>
        <w:rPr>
          <w:lang w:val="ru-RU"/>
        </w:rPr>
      </w:pPr>
      <w:r w:rsidRPr="00C61839">
        <w:rPr>
          <w:b/>
          <w:noProof/>
          <w:lang w:val="ru-RU"/>
        </w:rPr>
        <w:lastRenderedPageBreak/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4750F1A6" wp14:editId="30736B50">
                <wp:simplePos x="0" y="0"/>
                <wp:positionH relativeFrom="page">
                  <wp:posOffset>683895</wp:posOffset>
                </wp:positionH>
                <wp:positionV relativeFrom="page">
                  <wp:posOffset>180975</wp:posOffset>
                </wp:positionV>
                <wp:extent cx="6660000" cy="10260000"/>
                <wp:effectExtent l="0" t="12700" r="20320" b="14605"/>
                <wp:wrapNone/>
                <wp:docPr id="2780" name="Группа 27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60000" cy="10260000"/>
                          <a:chOff x="0" y="0"/>
                          <a:chExt cx="6660002" cy="10329863"/>
                        </a:xfrm>
                      </wpg:grpSpPr>
                      <wps:wsp>
                        <wps:cNvPr id="2781" name="Надпись"/>
                        <wps:cNvSpPr txBox="1">
                          <a:spLocks noChangeArrowheads="1"/>
                        </wps:cNvSpPr>
                        <wps:spPr bwMode="auto">
                          <a:xfrm>
                            <a:off x="23812" y="8901113"/>
                            <a:ext cx="6615113" cy="1419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10490" w:type="dxa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ayout w:type="fixed"/>
                                <w:tblCellMar>
                                  <w:left w:w="28" w:type="dxa"/>
                                  <w:right w:w="28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392"/>
                                <w:gridCol w:w="560"/>
                                <w:gridCol w:w="1286"/>
                                <w:gridCol w:w="839"/>
                                <w:gridCol w:w="560"/>
                                <w:gridCol w:w="4018"/>
                                <w:gridCol w:w="283"/>
                                <w:gridCol w:w="284"/>
                                <w:gridCol w:w="283"/>
                                <w:gridCol w:w="851"/>
                                <w:gridCol w:w="1134"/>
                              </w:tblGrid>
                              <w:tr w:rsidR="009B0969" w:rsidRPr="0071310C" w14:paraId="3323AEAB" w14:textId="77777777" w:rsidTr="00876213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2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3AC1D7B" w14:textId="77777777" w:rsidR="009B0969" w:rsidRPr="001B111B" w:rsidRDefault="009B0969" w:rsidP="00876213">
                                    <w:pPr>
                                      <w:pStyle w:val="ab"/>
                                      <w:jc w:val="left"/>
                                      <w:rPr>
                                        <w:rFonts w:ascii="Times New Roman" w:hAnsi="Times New Roman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0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CF3A816" w14:textId="77777777" w:rsidR="009B0969" w:rsidRPr="001B111B" w:rsidRDefault="009B0969" w:rsidP="00876213">
                                    <w:pPr>
                                      <w:pStyle w:val="ab"/>
                                      <w:jc w:val="left"/>
                                      <w:rPr>
                                        <w:rFonts w:ascii="Times New Roman" w:hAnsi="Times New Roman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286" w:type="dxa"/>
                                    <w:tcBorders>
                                      <w:top w:val="nil"/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3A843ADF" w14:textId="77777777" w:rsidR="009B0969" w:rsidRPr="001B111B" w:rsidRDefault="009B0969" w:rsidP="00876213">
                                    <w:pPr>
                                      <w:pStyle w:val="ab"/>
                                      <w:jc w:val="left"/>
                                      <w:rPr>
                                        <w:rFonts w:ascii="Times New Roman" w:hAnsi="Times New Roman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39" w:type="dxa"/>
                                    <w:tcBorders>
                                      <w:top w:val="nil"/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DD33F8B" w14:textId="77777777" w:rsidR="009B0969" w:rsidRPr="001B111B" w:rsidRDefault="009B0969" w:rsidP="00876213">
                                    <w:pPr>
                                      <w:pStyle w:val="ab"/>
                                      <w:jc w:val="left"/>
                                      <w:rPr>
                                        <w:rFonts w:ascii="Times New Roman" w:hAnsi="Times New Roman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0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C39C317" w14:textId="77777777" w:rsidR="009B0969" w:rsidRPr="001B111B" w:rsidRDefault="009B0969" w:rsidP="00876213">
                                    <w:pPr>
                                      <w:pStyle w:val="ab"/>
                                      <w:jc w:val="left"/>
                                      <w:rPr>
                                        <w:rFonts w:ascii="Times New Roman" w:hAnsi="Times New Roman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853" w:type="dxa"/>
                                    <w:gridSpan w:val="6"/>
                                    <w:vMerge w:val="restart"/>
                                    <w:tcBorders>
                                      <w:top w:val="nil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3EFE0C1E" w14:textId="4B250744" w:rsidR="009B0969" w:rsidRPr="00865700" w:rsidRDefault="009B0969" w:rsidP="0038533A">
                                    <w:pPr>
                                      <w:jc w:val="center"/>
                                      <w:rPr>
                                        <w:i/>
                                        <w:lang w:val="ru-RU"/>
                                      </w:rPr>
                                    </w:pPr>
                                    <w:r w:rsidRPr="001B111B">
                                      <w:rPr>
                                        <w:i/>
                                        <w:sz w:val="24"/>
                                      </w:rPr>
                                      <w:t>БГТУ 0</w:t>
                                    </w:r>
                                    <w:r w:rsidR="002C7B13">
                                      <w:rPr>
                                        <w:i/>
                                        <w:sz w:val="24"/>
                                        <w:lang w:val="en-US"/>
                                      </w:rPr>
                                      <w:t>8</w:t>
                                    </w:r>
                                    <w:r w:rsidR="00BF3512">
                                      <w:rPr>
                                        <w:i/>
                                        <w:sz w:val="24"/>
                                      </w:rPr>
                                      <w:t>.0</w:t>
                                    </w:r>
                                    <w:r w:rsidR="00BF3512">
                                      <w:rPr>
                                        <w:i/>
                                        <w:sz w:val="24"/>
                                        <w:lang w:val="ru-RU"/>
                                      </w:rPr>
                                      <w:t>0</w:t>
                                    </w:r>
                                    <w:r w:rsidR="00865700">
                                      <w:rPr>
                                        <w:i/>
                                        <w:sz w:val="24"/>
                                      </w:rPr>
                                      <w:t>.</w:t>
                                    </w:r>
                                    <w:r w:rsidR="00865700">
                                      <w:rPr>
                                        <w:i/>
                                        <w:sz w:val="24"/>
                                        <w:lang w:val="ru-RU"/>
                                      </w:rPr>
                                      <w:t>ГЧ</w:t>
                                    </w:r>
                                  </w:p>
                                </w:tc>
                              </w:tr>
                              <w:tr w:rsidR="009B0969" w:rsidRPr="0071310C" w14:paraId="777AED57" w14:textId="77777777" w:rsidTr="00876213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2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AF0B2CE" w14:textId="77777777" w:rsidR="009B0969" w:rsidRPr="001B111B" w:rsidRDefault="009B0969" w:rsidP="00876213">
                                    <w:pPr>
                                      <w:pStyle w:val="ab"/>
                                      <w:jc w:val="left"/>
                                      <w:rPr>
                                        <w:rFonts w:ascii="Times New Roman" w:hAnsi="Times New Roman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0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F087D1F" w14:textId="77777777" w:rsidR="009B0969" w:rsidRPr="001B111B" w:rsidRDefault="009B0969" w:rsidP="00876213">
                                    <w:pPr>
                                      <w:pStyle w:val="ab"/>
                                      <w:jc w:val="left"/>
                                      <w:rPr>
                                        <w:rFonts w:ascii="Times New Roman" w:hAnsi="Times New Roman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286" w:type="dxa"/>
                                    <w:tcBorders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03B50ADF" w14:textId="77777777" w:rsidR="009B0969" w:rsidRPr="001B111B" w:rsidRDefault="009B0969" w:rsidP="00876213">
                                    <w:pPr>
                                      <w:pStyle w:val="ab"/>
                                      <w:jc w:val="left"/>
                                      <w:rPr>
                                        <w:rFonts w:ascii="Times New Roman" w:hAnsi="Times New Roman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39" w:type="dxa"/>
                                    <w:tcBorders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36EC32F" w14:textId="77777777" w:rsidR="009B0969" w:rsidRPr="001B111B" w:rsidRDefault="009B0969" w:rsidP="00876213">
                                    <w:pPr>
                                      <w:pStyle w:val="ab"/>
                                      <w:jc w:val="left"/>
                                      <w:rPr>
                                        <w:rFonts w:ascii="Times New Roman" w:hAnsi="Times New Roman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0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B42C86D" w14:textId="77777777" w:rsidR="009B0969" w:rsidRPr="001B111B" w:rsidRDefault="009B0969" w:rsidP="00876213">
                                    <w:pPr>
                                      <w:pStyle w:val="ab"/>
                                      <w:jc w:val="left"/>
                                      <w:rPr>
                                        <w:rFonts w:ascii="Times New Roman" w:hAnsi="Times New Roman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853" w:type="dxa"/>
                                    <w:gridSpan w:val="6"/>
                                    <w:vMerge/>
                                    <w:tcBorders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2C0FDC15" w14:textId="77777777" w:rsidR="009B0969" w:rsidRPr="001B111B" w:rsidRDefault="009B0969" w:rsidP="00876213">
                                    <w:pPr>
                                      <w:pStyle w:val="ab"/>
                                      <w:rPr>
                                        <w:rFonts w:ascii="Times New Roman" w:hAnsi="Times New Roman"/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  <w:tr w:rsidR="009B0969" w:rsidRPr="0071310C" w14:paraId="269DAC3C" w14:textId="77777777" w:rsidTr="00876213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2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1F00908" w14:textId="77777777" w:rsidR="009B0969" w:rsidRPr="001B111B" w:rsidRDefault="009B0969" w:rsidP="00876213">
                                    <w:pPr>
                                      <w:pStyle w:val="ab"/>
                                      <w:rPr>
                                        <w:rFonts w:ascii="Times New Roman" w:hAnsi="Times New Roman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0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0975D6F" w14:textId="77777777" w:rsidR="009B0969" w:rsidRPr="001B111B" w:rsidRDefault="009B0969" w:rsidP="00876213">
                                    <w:pPr>
                                      <w:pStyle w:val="ab"/>
                                      <w:rPr>
                                        <w:rFonts w:ascii="Times New Roman" w:hAnsi="Times New Roman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286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39E849E2" w14:textId="77777777" w:rsidR="009B0969" w:rsidRPr="00831E35" w:rsidRDefault="009B0969" w:rsidP="00831E35">
                                    <w:pPr>
                                      <w:pStyle w:val="ab"/>
                                      <w:jc w:val="center"/>
                                      <w:rPr>
                                        <w:rFonts w:ascii="Times New Roman" w:hAnsi="Times New Roman"/>
                                        <w:i w:val="0"/>
                                        <w:sz w:val="16"/>
                                        <w:szCs w:val="16"/>
                                        <w:lang w:val="ru-RU"/>
                                      </w:rPr>
                                    </w:pPr>
                                    <w:r w:rsidRPr="00831E35">
                                      <w:rPr>
                                        <w:rFonts w:ascii="Times New Roman" w:hAnsi="Times New Roman"/>
                                        <w:i w:val="0"/>
                                        <w:sz w:val="16"/>
                                        <w:szCs w:val="16"/>
                                        <w:lang w:val="ru-RU"/>
                                      </w:rPr>
                                      <w:t>ФИО</w:t>
                                    </w:r>
                                  </w:p>
                                </w:tc>
                                <w:tc>
                                  <w:tcPr>
                                    <w:tcW w:w="839" w:type="dxa"/>
                                    <w:tcBorders>
                                      <w:top w:val="single" w:sz="18" w:space="0" w:color="auto"/>
                                      <w:left w:val="single" w:sz="18" w:space="0" w:color="auto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F6745C9" w14:textId="77777777" w:rsidR="009B0969" w:rsidRPr="00831E35" w:rsidRDefault="009B0969" w:rsidP="00831E35">
                                    <w:pPr>
                                      <w:pStyle w:val="ab"/>
                                      <w:jc w:val="center"/>
                                      <w:rPr>
                                        <w:rFonts w:ascii="Times New Roman" w:hAnsi="Times New Roman"/>
                                        <w:i w:val="0"/>
                                        <w:sz w:val="16"/>
                                        <w:szCs w:val="16"/>
                                      </w:rPr>
                                    </w:pPr>
                                    <w:proofErr w:type="spellStart"/>
                                    <w:r w:rsidRPr="00831E35">
                                      <w:rPr>
                                        <w:rFonts w:ascii="Times New Roman" w:hAnsi="Times New Roman"/>
                                        <w:i w:val="0"/>
                                        <w:sz w:val="16"/>
                                        <w:szCs w:val="16"/>
                                      </w:rPr>
                                      <w:t>Подпись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560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7ECEBF6" w14:textId="77777777" w:rsidR="009B0969" w:rsidRPr="00831E35" w:rsidRDefault="009B0969" w:rsidP="00831E35">
                                    <w:pPr>
                                      <w:pStyle w:val="ab"/>
                                      <w:jc w:val="center"/>
                                      <w:rPr>
                                        <w:rFonts w:ascii="Times New Roman" w:hAnsi="Times New Roman"/>
                                        <w:i w:val="0"/>
                                        <w:sz w:val="16"/>
                                        <w:szCs w:val="16"/>
                                      </w:rPr>
                                    </w:pPr>
                                    <w:r w:rsidRPr="00831E35">
                                      <w:rPr>
                                        <w:rFonts w:ascii="Times New Roman" w:hAnsi="Times New Roman"/>
                                        <w:i w:val="0"/>
                                        <w:sz w:val="16"/>
                                        <w:szCs w:val="16"/>
                                      </w:rPr>
                                      <w:t>Дата</w:t>
                                    </w:r>
                                  </w:p>
                                </w:tc>
                                <w:tc>
                                  <w:tcPr>
                                    <w:tcW w:w="6853" w:type="dxa"/>
                                    <w:gridSpan w:val="6"/>
                                    <w:vMerge/>
                                    <w:tcBorders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37252232" w14:textId="77777777" w:rsidR="009B0969" w:rsidRPr="001B111B" w:rsidRDefault="009B0969" w:rsidP="00876213">
                                    <w:pPr>
                                      <w:pStyle w:val="ab"/>
                                      <w:rPr>
                                        <w:rFonts w:ascii="Times New Roman" w:hAnsi="Times New Roman"/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  <w:tr w:rsidR="00567A4E" w:rsidRPr="0071310C" w14:paraId="070F5226" w14:textId="77777777" w:rsidTr="00876213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952" w:type="dxa"/>
                                    <w:gridSpan w:val="2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9E54BFF" w14:textId="77A7762C" w:rsidR="00567A4E" w:rsidRPr="00831E35" w:rsidRDefault="006A1962" w:rsidP="00567A4E">
                                    <w:pPr>
                                      <w:pStyle w:val="ab"/>
                                      <w:jc w:val="left"/>
                                      <w:rPr>
                                        <w:rFonts w:ascii="Times New Roman" w:hAnsi="Times New Roman"/>
                                        <w:i w:val="0"/>
                                        <w:sz w:val="16"/>
                                        <w:szCs w:val="16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i w:val="0"/>
                                        <w:sz w:val="16"/>
                                        <w:szCs w:val="16"/>
                                        <w:lang w:val="en-US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="00567A4E" w:rsidRPr="00831E35">
                                      <w:rPr>
                                        <w:rFonts w:ascii="Times New Roman" w:hAnsi="Times New Roman"/>
                                        <w:i w:val="0"/>
                                        <w:sz w:val="16"/>
                                        <w:szCs w:val="16"/>
                                      </w:rPr>
                                      <w:t>Разраб</w:t>
                                    </w:r>
                                    <w:proofErr w:type="spellEnd"/>
                                    <w:r w:rsidR="00567A4E" w:rsidRPr="00831E35">
                                      <w:rPr>
                                        <w:rFonts w:ascii="Times New Roman" w:hAnsi="Times New Roman"/>
                                        <w:i w:val="0"/>
                                        <w:sz w:val="16"/>
                                        <w:szCs w:val="16"/>
                                        <w:lang w:val="ru-RU"/>
                                      </w:rPr>
                                      <w:t>.</w:t>
                                    </w:r>
                                  </w:p>
                                </w:tc>
                                <w:tc>
                                  <w:tcPr>
                                    <w:tcW w:w="1286" w:type="dxa"/>
                                    <w:tcBorders>
                                      <w:top w:val="nil"/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3CA13314" w14:textId="6145FECC" w:rsidR="00567A4E" w:rsidRPr="001B111B" w:rsidRDefault="00105029" w:rsidP="002D0214">
                                    <w:pPr>
                                      <w:pStyle w:val="ab"/>
                                      <w:spacing w:before="20" w:line="276" w:lineRule="auto"/>
                                      <w:jc w:val="left"/>
                                      <w:rPr>
                                        <w:rFonts w:ascii="Times New Roman" w:hAnsi="Times New Roman"/>
                                        <w:sz w:val="16"/>
                                        <w:szCs w:val="16"/>
                                        <w:lang w:val="ru-RU"/>
                                      </w:rPr>
                                    </w:pPr>
                                    <w:proofErr w:type="spellStart"/>
                                    <w:r w:rsidRPr="001137AB">
                                      <w:rPr>
                                        <w:rFonts w:ascii="Times New Roman" w:hAnsi="Times New Roman"/>
                                        <w:sz w:val="16"/>
                                        <w:szCs w:val="16"/>
                                        <w:lang w:val="ru-RU"/>
                                      </w:rPr>
                                      <w:t>Янюк</w:t>
                                    </w:r>
                                    <w:proofErr w:type="spellEnd"/>
                                    <w:r w:rsidRPr="001137AB">
                                      <w:rPr>
                                        <w:rFonts w:ascii="Times New Roman" w:hAnsi="Times New Roman"/>
                                        <w:sz w:val="16"/>
                                        <w:szCs w:val="16"/>
                                        <w:lang w:val="ru-RU"/>
                                      </w:rPr>
                                      <w:t xml:space="preserve"> Д.С.</w:t>
                                    </w:r>
                                  </w:p>
                                </w:tc>
                                <w:tc>
                                  <w:tcPr>
                                    <w:tcW w:w="839" w:type="dxa"/>
                                    <w:tcBorders>
                                      <w:top w:val="nil"/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F315E03" w14:textId="77777777" w:rsidR="00567A4E" w:rsidRPr="001B111B" w:rsidRDefault="00567A4E" w:rsidP="00567A4E">
                                    <w:pPr>
                                      <w:pStyle w:val="ab"/>
                                      <w:jc w:val="left"/>
                                      <w:rPr>
                                        <w:rFonts w:ascii="Times New Roman" w:hAnsi="Times New Roman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0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3F04119" w14:textId="77777777" w:rsidR="00567A4E" w:rsidRPr="001B111B" w:rsidRDefault="00567A4E" w:rsidP="00567A4E">
                                    <w:pPr>
                                      <w:pStyle w:val="ab"/>
                                      <w:jc w:val="left"/>
                                      <w:rPr>
                                        <w:rFonts w:ascii="Times New Roman" w:hAnsi="Times New Roman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018" w:type="dxa"/>
                                    <w:vMerge w:val="restart"/>
                                    <w:tcBorders>
                                      <w:top w:val="nil"/>
                                      <w:left w:val="nil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3216E86" w14:textId="62BD09A9" w:rsidR="00567A4E" w:rsidRPr="00105029" w:rsidRDefault="00105029" w:rsidP="00567A4E">
                                    <w:pPr>
                                      <w:pStyle w:val="ab"/>
                                      <w:jc w:val="center"/>
                                      <w:rPr>
                                        <w:rFonts w:ascii="Times New Roman" w:hAnsi="Times New Roman"/>
                                        <w:sz w:val="24"/>
                                        <w:szCs w:val="24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24"/>
                                        <w:szCs w:val="24"/>
                                        <w:lang w:val="ru-RU"/>
                                      </w:rPr>
                                      <w:t>Плакат со статистикой проекта</w:t>
                                    </w:r>
                                  </w:p>
                                </w:tc>
                                <w:tc>
                                  <w:tcPr>
                                    <w:tcW w:w="850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499F348" w14:textId="77777777" w:rsidR="00567A4E" w:rsidRPr="00567A4E" w:rsidRDefault="00567A4E" w:rsidP="00567A4E">
                                    <w:pPr>
                                      <w:pStyle w:val="ab"/>
                                      <w:jc w:val="center"/>
                                      <w:rPr>
                                        <w:rFonts w:ascii="Times New Roman" w:hAnsi="Times New Roman"/>
                                        <w:i w:val="0"/>
                                        <w:sz w:val="16"/>
                                        <w:szCs w:val="16"/>
                                        <w:lang w:val="ru-RU"/>
                                      </w:rPr>
                                    </w:pPr>
                                    <w:proofErr w:type="spellStart"/>
                                    <w:r w:rsidRPr="00567A4E">
                                      <w:rPr>
                                        <w:rFonts w:ascii="Times New Roman" w:hAnsi="Times New Roman"/>
                                        <w:i w:val="0"/>
                                        <w:sz w:val="16"/>
                                        <w:szCs w:val="16"/>
                                      </w:rPr>
                                      <w:t>Лит</w:t>
                                    </w:r>
                                    <w:proofErr w:type="spellEnd"/>
                                    <w:r w:rsidRPr="00567A4E">
                                      <w:rPr>
                                        <w:rFonts w:ascii="Times New Roman" w:hAnsi="Times New Roman"/>
                                        <w:i w:val="0"/>
                                        <w:sz w:val="16"/>
                                        <w:szCs w:val="16"/>
                                        <w:lang w:val="ru-RU"/>
                                      </w:rPr>
                                      <w:t>.</w:t>
                                    </w: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nil"/>
                                      <w:left w:val="single" w:sz="18" w:space="0" w:color="auto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116DA82" w14:textId="77777777" w:rsidR="00567A4E" w:rsidRPr="00567A4E" w:rsidRDefault="00567A4E" w:rsidP="00567A4E">
                                    <w:pPr>
                                      <w:pStyle w:val="ab"/>
                                      <w:jc w:val="center"/>
                                      <w:rPr>
                                        <w:rFonts w:ascii="Times New Roman" w:hAnsi="Times New Roman"/>
                                        <w:i w:val="0"/>
                                        <w:sz w:val="16"/>
                                        <w:szCs w:val="16"/>
                                      </w:rPr>
                                    </w:pPr>
                                    <w:r w:rsidRPr="00567A4E">
                                      <w:rPr>
                                        <w:rFonts w:ascii="Times New Roman" w:hAnsi="Times New Roman"/>
                                        <w:i w:val="0"/>
                                        <w:sz w:val="16"/>
                                        <w:szCs w:val="16"/>
                                      </w:rPr>
                                      <w:t>Лист</w:t>
                                    </w:r>
                                  </w:p>
                                </w:tc>
                                <w:tc>
                                  <w:tcPr>
                                    <w:tcW w:w="1134" w:type="dxa"/>
                                    <w:tcBorders>
                                      <w:top w:val="nil"/>
                                      <w:left w:val="single" w:sz="18" w:space="0" w:color="auto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44C9A6C3" w14:textId="77777777" w:rsidR="00567A4E" w:rsidRPr="00567A4E" w:rsidRDefault="00567A4E" w:rsidP="00567A4E">
                                    <w:pPr>
                                      <w:pStyle w:val="ab"/>
                                      <w:jc w:val="center"/>
                                      <w:rPr>
                                        <w:rFonts w:ascii="Times New Roman" w:hAnsi="Times New Roman"/>
                                        <w:i w:val="0"/>
                                        <w:sz w:val="16"/>
                                        <w:szCs w:val="16"/>
                                      </w:rPr>
                                    </w:pPr>
                                    <w:r w:rsidRPr="00567A4E">
                                      <w:rPr>
                                        <w:rFonts w:ascii="Times New Roman" w:hAnsi="Times New Roman"/>
                                        <w:i w:val="0"/>
                                        <w:sz w:val="16"/>
                                        <w:szCs w:val="16"/>
                                      </w:rPr>
                                      <w:t>Листов</w:t>
                                    </w:r>
                                  </w:p>
                                </w:tc>
                              </w:tr>
                              <w:tr w:rsidR="00105029" w:rsidRPr="0071310C" w14:paraId="7B92ED05" w14:textId="77777777" w:rsidTr="00876213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952" w:type="dxa"/>
                                    <w:gridSpan w:val="2"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1CF1DF8" w14:textId="6E6D6D0B" w:rsidR="00105029" w:rsidRPr="00831E35" w:rsidRDefault="006A1962" w:rsidP="00105029">
                                    <w:pPr>
                                      <w:pStyle w:val="ab"/>
                                      <w:jc w:val="left"/>
                                      <w:rPr>
                                        <w:rFonts w:ascii="Times New Roman" w:hAnsi="Times New Roman"/>
                                        <w:i w:val="0"/>
                                        <w:sz w:val="16"/>
                                        <w:szCs w:val="16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i w:val="0"/>
                                        <w:sz w:val="16"/>
                                        <w:szCs w:val="16"/>
                                        <w:lang w:val="en-US"/>
                                      </w:rPr>
                                      <w:t xml:space="preserve"> </w:t>
                                    </w:r>
                                    <w:r w:rsidR="00105029" w:rsidRPr="00831E35">
                                      <w:rPr>
                                        <w:rFonts w:ascii="Times New Roman" w:hAnsi="Times New Roman"/>
                                        <w:i w:val="0"/>
                                        <w:sz w:val="16"/>
                                        <w:szCs w:val="16"/>
                                      </w:rPr>
                                      <w:t>Пров</w:t>
                                    </w:r>
                                    <w:r w:rsidR="00105029">
                                      <w:rPr>
                                        <w:rFonts w:ascii="Times New Roman" w:hAnsi="Times New Roman"/>
                                        <w:i w:val="0"/>
                                        <w:sz w:val="16"/>
                                        <w:szCs w:val="16"/>
                                        <w:lang w:val="ru-RU"/>
                                      </w:rPr>
                                      <w:t>ер</w:t>
                                    </w:r>
                                    <w:r w:rsidR="00105029" w:rsidRPr="00831E35">
                                      <w:rPr>
                                        <w:rFonts w:ascii="Times New Roman" w:hAnsi="Times New Roman"/>
                                        <w:i w:val="0"/>
                                        <w:sz w:val="16"/>
                                        <w:szCs w:val="16"/>
                                        <w:lang w:val="ru-RU"/>
                                      </w:rPr>
                                      <w:t>.</w:t>
                                    </w:r>
                                  </w:p>
                                </w:tc>
                                <w:tc>
                                  <w:tcPr>
                                    <w:tcW w:w="1286" w:type="dxa"/>
                                    <w:tcBorders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31BDACB4" w14:textId="384BC341" w:rsidR="00105029" w:rsidRPr="001B111B" w:rsidRDefault="00105029" w:rsidP="00105029">
                                    <w:pPr>
                                      <w:pStyle w:val="ab"/>
                                      <w:spacing w:line="276" w:lineRule="auto"/>
                                      <w:jc w:val="left"/>
                                      <w:rPr>
                                        <w:rFonts w:ascii="Times New Roman" w:hAnsi="Times New Roman"/>
                                        <w:sz w:val="16"/>
                                        <w:szCs w:val="16"/>
                                        <w:lang w:val="ru-RU"/>
                                      </w:rPr>
                                    </w:pPr>
                                    <w:proofErr w:type="spellStart"/>
                                    <w:r w:rsidRPr="001137AB">
                                      <w:rPr>
                                        <w:rFonts w:ascii="Times New Roman" w:hAnsi="Times New Roman"/>
                                        <w:sz w:val="16"/>
                                        <w:szCs w:val="16"/>
                                        <w:lang w:val="ru-RU"/>
                                      </w:rPr>
                                      <w:t>Кантарович</w:t>
                                    </w:r>
                                    <w:proofErr w:type="spellEnd"/>
                                    <w:r>
                                      <w:rPr>
                                        <w:rFonts w:ascii="Times New Roman" w:hAnsi="Times New Roman"/>
                                        <w:sz w:val="16"/>
                                        <w:szCs w:val="16"/>
                                        <w:lang w:val="en-US"/>
                                      </w:rPr>
                                      <w:t xml:space="preserve"> </w:t>
                                    </w:r>
                                    <w:r w:rsidRPr="001137AB">
                                      <w:rPr>
                                        <w:rFonts w:ascii="Times New Roman" w:hAnsi="Times New Roman"/>
                                        <w:sz w:val="16"/>
                                        <w:szCs w:val="16"/>
                                        <w:lang w:val="ru-RU"/>
                                      </w:rPr>
                                      <w:t>В.С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sz w:val="16"/>
                                        <w:szCs w:val="16"/>
                                        <w:lang w:val="en-US"/>
                                      </w:rPr>
                                      <w:t>.</w:t>
                                    </w:r>
                                  </w:p>
                                </w:tc>
                                <w:tc>
                                  <w:tcPr>
                                    <w:tcW w:w="839" w:type="dxa"/>
                                    <w:tcBorders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49747BC" w14:textId="77777777" w:rsidR="00105029" w:rsidRPr="001B111B" w:rsidRDefault="00105029" w:rsidP="00105029">
                                    <w:pPr>
                                      <w:pStyle w:val="ab"/>
                                      <w:jc w:val="left"/>
                                      <w:rPr>
                                        <w:rFonts w:ascii="Times New Roman" w:hAnsi="Times New Roman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0" w:type="dxa"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AA7E90A" w14:textId="77777777" w:rsidR="00105029" w:rsidRPr="001B111B" w:rsidRDefault="00105029" w:rsidP="00105029">
                                    <w:pPr>
                                      <w:pStyle w:val="ab"/>
                                      <w:jc w:val="left"/>
                                      <w:rPr>
                                        <w:rFonts w:ascii="Times New Roman" w:hAnsi="Times New Roman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018" w:type="dxa"/>
                                    <w:vMerge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6A3F422" w14:textId="77777777" w:rsidR="00105029" w:rsidRPr="001B111B" w:rsidRDefault="00105029" w:rsidP="00105029">
                                    <w:pPr>
                                      <w:pStyle w:val="ab"/>
                                      <w:rPr>
                                        <w:rFonts w:ascii="Times New Roman" w:hAnsi="Times New Roman"/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83" w:type="dxa"/>
                                    <w:tcBorders>
                                      <w:left w:val="nil"/>
                                      <w:bottom w:val="single" w:sz="18" w:space="0" w:color="auto"/>
                                    </w:tcBorders>
                                    <w:vAlign w:val="center"/>
                                  </w:tcPr>
                                  <w:p w14:paraId="7AD98B79" w14:textId="77777777" w:rsidR="00105029" w:rsidRPr="00567A4E" w:rsidRDefault="00105029" w:rsidP="00105029">
                                    <w:pPr>
                                      <w:pStyle w:val="ab"/>
                                      <w:jc w:val="center"/>
                                      <w:rPr>
                                        <w:rFonts w:ascii="Times New Roman" w:hAnsi="Times New Roman"/>
                                        <w:i w:val="0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84" w:type="dxa"/>
                                    <w:tcBorders>
                                      <w:bottom w:val="single" w:sz="18" w:space="0" w:color="auto"/>
                                    </w:tcBorders>
                                    <w:vAlign w:val="center"/>
                                  </w:tcPr>
                                  <w:p w14:paraId="06C899F8" w14:textId="77777777" w:rsidR="00105029" w:rsidRPr="00567A4E" w:rsidRDefault="00105029" w:rsidP="00105029">
                                    <w:pPr>
                                      <w:pStyle w:val="ab"/>
                                      <w:jc w:val="center"/>
                                      <w:rPr>
                                        <w:rFonts w:ascii="Times New Roman" w:hAnsi="Times New Roman"/>
                                        <w:i w:val="0"/>
                                        <w:sz w:val="16"/>
                                        <w:szCs w:val="16"/>
                                        <w:lang w:val="ru-RU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83" w:type="dxa"/>
                                    <w:tcBorders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8C7800E" w14:textId="77777777" w:rsidR="00105029" w:rsidRPr="00567A4E" w:rsidRDefault="00105029" w:rsidP="00105029">
                                    <w:pPr>
                                      <w:pStyle w:val="ab"/>
                                      <w:jc w:val="center"/>
                                      <w:rPr>
                                        <w:rFonts w:ascii="Times New Roman" w:hAnsi="Times New Roman"/>
                                        <w:i w:val="0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left w:val="single" w:sz="18" w:space="0" w:color="auto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888856E" w14:textId="77777777" w:rsidR="00105029" w:rsidRPr="00567A4E" w:rsidRDefault="00105029" w:rsidP="00105029">
                                    <w:pPr>
                                      <w:pStyle w:val="ab"/>
                                      <w:jc w:val="center"/>
                                      <w:rPr>
                                        <w:rFonts w:ascii="Times New Roman" w:hAnsi="Times New Roman"/>
                                        <w:i w:val="0"/>
                                        <w:sz w:val="16"/>
                                        <w:szCs w:val="16"/>
                                        <w:lang w:val="ru-RU"/>
                                      </w:rPr>
                                    </w:pPr>
                                    <w:r w:rsidRPr="00567A4E">
                                      <w:rPr>
                                        <w:rFonts w:ascii="Times New Roman" w:hAnsi="Times New Roman"/>
                                        <w:i w:val="0"/>
                                        <w:sz w:val="16"/>
                                        <w:szCs w:val="16"/>
                                        <w:lang w:val="ru-RU"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1134" w:type="dxa"/>
                                    <w:tcBorders>
                                      <w:left w:val="single" w:sz="18" w:space="0" w:color="auto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2873BFD4" w14:textId="77777777" w:rsidR="00105029" w:rsidRPr="00567A4E" w:rsidRDefault="00105029" w:rsidP="00105029">
                                    <w:pPr>
                                      <w:pStyle w:val="ab"/>
                                      <w:jc w:val="center"/>
                                      <w:rPr>
                                        <w:rFonts w:ascii="Times New Roman" w:hAnsi="Times New Roman"/>
                                        <w:i w:val="0"/>
                                        <w:sz w:val="16"/>
                                        <w:szCs w:val="16"/>
                                        <w:lang w:val="ru-RU"/>
                                      </w:rPr>
                                    </w:pPr>
                                    <w:r w:rsidRPr="00567A4E">
                                      <w:rPr>
                                        <w:rFonts w:ascii="Times New Roman" w:hAnsi="Times New Roman"/>
                                        <w:i w:val="0"/>
                                        <w:sz w:val="16"/>
                                        <w:szCs w:val="16"/>
                                        <w:lang w:val="ru-RU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  <w:tr w:rsidR="00105029" w:rsidRPr="0071310C" w14:paraId="580C20D2" w14:textId="77777777" w:rsidTr="00876213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952" w:type="dxa"/>
                                    <w:gridSpan w:val="2"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E9BE42F" w14:textId="77777777" w:rsidR="00105029" w:rsidRPr="00831E35" w:rsidRDefault="00105029" w:rsidP="00105029">
                                    <w:pPr>
                                      <w:pStyle w:val="ab"/>
                                      <w:jc w:val="left"/>
                                      <w:rPr>
                                        <w:rFonts w:ascii="Times New Roman" w:hAnsi="Times New Roman"/>
                                        <w:i w:val="0"/>
                                        <w:sz w:val="16"/>
                                        <w:szCs w:val="16"/>
                                        <w:lang w:val="ru-RU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286" w:type="dxa"/>
                                    <w:tcBorders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4D8DB338" w14:textId="77777777" w:rsidR="00105029" w:rsidRPr="001B111B" w:rsidRDefault="00105029" w:rsidP="00105029">
                                    <w:pPr>
                                      <w:pStyle w:val="ab"/>
                                      <w:spacing w:line="276" w:lineRule="auto"/>
                                      <w:jc w:val="left"/>
                                      <w:rPr>
                                        <w:rFonts w:ascii="Times New Roman" w:hAnsi="Times New Roman"/>
                                        <w:sz w:val="16"/>
                                        <w:szCs w:val="16"/>
                                        <w:lang w:val="ru-RU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39" w:type="dxa"/>
                                    <w:tcBorders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0214482" w14:textId="77777777" w:rsidR="00105029" w:rsidRPr="001B111B" w:rsidRDefault="00105029" w:rsidP="00105029">
                                    <w:pPr>
                                      <w:pStyle w:val="ab"/>
                                      <w:jc w:val="left"/>
                                      <w:rPr>
                                        <w:rFonts w:ascii="Times New Roman" w:hAnsi="Times New Roman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0" w:type="dxa"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74E0EE9" w14:textId="77777777" w:rsidR="00105029" w:rsidRPr="001B111B" w:rsidRDefault="00105029" w:rsidP="00105029">
                                    <w:pPr>
                                      <w:pStyle w:val="ab"/>
                                      <w:jc w:val="left"/>
                                      <w:rPr>
                                        <w:rFonts w:ascii="Times New Roman" w:hAnsi="Times New Roman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018" w:type="dxa"/>
                                    <w:vMerge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89ED8C2" w14:textId="77777777" w:rsidR="00105029" w:rsidRPr="001B111B" w:rsidRDefault="00105029" w:rsidP="00105029">
                                    <w:pPr>
                                      <w:pStyle w:val="ab"/>
                                      <w:rPr>
                                        <w:rFonts w:ascii="Times New Roman" w:hAnsi="Times New Roman"/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835" w:type="dxa"/>
                                    <w:gridSpan w:val="5"/>
                                    <w:vMerge w:val="restart"/>
                                    <w:tcBorders>
                                      <w:top w:val="single" w:sz="18" w:space="0" w:color="auto"/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00EE7BB3" w14:textId="5450D0D2" w:rsidR="00105029" w:rsidRPr="00105029" w:rsidRDefault="00105029" w:rsidP="00105029">
                                    <w:pPr>
                                      <w:pStyle w:val="ab"/>
                                      <w:jc w:val="center"/>
                                      <w:rPr>
                                        <w:rFonts w:ascii="Times New Roman" w:hAnsi="Times New Roman"/>
                                        <w:sz w:val="24"/>
                                        <w:szCs w:val="24"/>
                                        <w:lang w:val="ru-RU"/>
                                      </w:rPr>
                                    </w:pPr>
                                    <w:r w:rsidRPr="00105029">
                                      <w:rPr>
                                        <w:rFonts w:ascii="Times New Roman" w:hAnsi="Times New Roman"/>
                                        <w:sz w:val="24"/>
                                        <w:szCs w:val="24"/>
                                        <w:lang w:val="ru-RU"/>
                                      </w:rPr>
                                      <w:t>БГТУ 742180</w:t>
                                    </w:r>
                                    <w:r w:rsidRPr="00105029">
                                      <w:rPr>
                                        <w:rFonts w:ascii="Times New Roman" w:hAnsi="Times New Roman"/>
                                        <w:sz w:val="24"/>
                                        <w:szCs w:val="24"/>
                                        <w:lang w:val="en-US"/>
                                      </w:rPr>
                                      <w:t>26</w:t>
                                    </w:r>
                                    <w:r w:rsidRPr="00105029">
                                      <w:rPr>
                                        <w:rFonts w:ascii="Times New Roman" w:hAnsi="Times New Roman"/>
                                        <w:sz w:val="24"/>
                                        <w:szCs w:val="24"/>
                                        <w:lang w:val="ru-RU"/>
                                      </w:rPr>
                                      <w:t>, 2021</w:t>
                                    </w:r>
                                  </w:p>
                                </w:tc>
                              </w:tr>
                              <w:tr w:rsidR="00105029" w:rsidRPr="0071310C" w14:paraId="192AEDE6" w14:textId="77777777" w:rsidTr="00876213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952" w:type="dxa"/>
                                    <w:gridSpan w:val="2"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4540B3A" w14:textId="76FD30F6" w:rsidR="00105029" w:rsidRPr="00831E35" w:rsidRDefault="006A1962" w:rsidP="00105029">
                                    <w:pPr>
                                      <w:pStyle w:val="ab"/>
                                      <w:jc w:val="left"/>
                                      <w:rPr>
                                        <w:rFonts w:ascii="Times New Roman" w:hAnsi="Times New Roman"/>
                                        <w:i w:val="0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i w:val="0"/>
                                        <w:sz w:val="16"/>
                                        <w:szCs w:val="16"/>
                                        <w:lang w:val="en-US"/>
                                      </w:rPr>
                                      <w:t xml:space="preserve"> </w:t>
                                    </w:r>
                                    <w:r w:rsidR="00105029" w:rsidRPr="00831E35">
                                      <w:rPr>
                                        <w:rFonts w:ascii="Times New Roman" w:hAnsi="Times New Roman"/>
                                        <w:i w:val="0"/>
                                        <w:sz w:val="16"/>
                                        <w:szCs w:val="16"/>
                                      </w:rPr>
                                      <w:t>Н. контр.</w:t>
                                    </w:r>
                                  </w:p>
                                </w:tc>
                                <w:tc>
                                  <w:tcPr>
                                    <w:tcW w:w="1286" w:type="dxa"/>
                                    <w:tcBorders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073FADCE" w14:textId="77777777" w:rsidR="00105029" w:rsidRPr="001B111B" w:rsidRDefault="00105029" w:rsidP="00105029">
                                    <w:pPr>
                                      <w:pStyle w:val="ab"/>
                                      <w:spacing w:line="276" w:lineRule="auto"/>
                                      <w:jc w:val="left"/>
                                      <w:rPr>
                                        <w:rFonts w:ascii="Times New Roman" w:hAnsi="Times New Roman"/>
                                        <w:sz w:val="16"/>
                                        <w:szCs w:val="16"/>
                                        <w:lang w:val="ru-RU"/>
                                      </w:rPr>
                                    </w:pPr>
                                    <w:proofErr w:type="spellStart"/>
                                    <w:r w:rsidRPr="001B111B">
                                      <w:rPr>
                                        <w:rFonts w:ascii="Times New Roman" w:hAnsi="Times New Roman"/>
                                        <w:sz w:val="16"/>
                                        <w:szCs w:val="16"/>
                                        <w:lang w:val="ru-RU"/>
                                      </w:rPr>
                                      <w:t>Копыток</w:t>
                                    </w:r>
                                    <w:proofErr w:type="spellEnd"/>
                                    <w:r w:rsidRPr="001B111B">
                                      <w:rPr>
                                        <w:rFonts w:ascii="Times New Roman" w:hAnsi="Times New Roman"/>
                                        <w:sz w:val="16"/>
                                        <w:szCs w:val="16"/>
                                        <w:lang w:val="ru-RU"/>
                                      </w:rPr>
                                      <w:t xml:space="preserve"> Д.В.</w:t>
                                    </w:r>
                                  </w:p>
                                </w:tc>
                                <w:tc>
                                  <w:tcPr>
                                    <w:tcW w:w="839" w:type="dxa"/>
                                    <w:tcBorders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0FB635F" w14:textId="77777777" w:rsidR="00105029" w:rsidRPr="00E63D1B" w:rsidRDefault="00105029" w:rsidP="00105029">
                                    <w:pPr>
                                      <w:pStyle w:val="ab"/>
                                      <w:jc w:val="left"/>
                                      <w:rPr>
                                        <w:rFonts w:ascii="Times New Roman" w:hAnsi="Times New Roman"/>
                                        <w:i w:val="0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0" w:type="dxa"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71FFB72" w14:textId="77777777" w:rsidR="00105029" w:rsidRPr="00E63D1B" w:rsidRDefault="00105029" w:rsidP="00105029">
                                    <w:pPr>
                                      <w:pStyle w:val="ab"/>
                                      <w:jc w:val="left"/>
                                      <w:rPr>
                                        <w:rFonts w:ascii="Times New Roman" w:hAnsi="Times New Roman"/>
                                        <w:i w:val="0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018" w:type="dxa"/>
                                    <w:vMerge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0FE0646" w14:textId="77777777" w:rsidR="00105029" w:rsidRPr="00E63D1B" w:rsidRDefault="00105029" w:rsidP="00105029">
                                    <w:pPr>
                                      <w:pStyle w:val="ab"/>
                                      <w:rPr>
                                        <w:rFonts w:ascii="Times New Roman" w:hAnsi="Times New Roman"/>
                                        <w:i w:val="0"/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835" w:type="dxa"/>
                                    <w:gridSpan w:val="5"/>
                                    <w:vMerge/>
                                    <w:tcBorders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0C439EAC" w14:textId="77777777" w:rsidR="00105029" w:rsidRPr="00E63D1B" w:rsidRDefault="00105029" w:rsidP="00105029">
                                    <w:pPr>
                                      <w:pStyle w:val="ab"/>
                                      <w:rPr>
                                        <w:rFonts w:ascii="Times New Roman" w:hAnsi="Times New Roman"/>
                                        <w:i w:val="0"/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  <w:tr w:rsidR="00105029" w:rsidRPr="0071310C" w14:paraId="0FF51A5C" w14:textId="77777777" w:rsidTr="00876213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952" w:type="dxa"/>
                                    <w:gridSpan w:val="2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EF559FD" w14:textId="2D46D7AD" w:rsidR="00105029" w:rsidRPr="00831E35" w:rsidRDefault="006A1962" w:rsidP="00105029">
                                    <w:pPr>
                                      <w:pStyle w:val="ab"/>
                                      <w:jc w:val="left"/>
                                      <w:rPr>
                                        <w:rFonts w:ascii="Times New Roman" w:hAnsi="Times New Roman"/>
                                        <w:i w:val="0"/>
                                        <w:sz w:val="16"/>
                                        <w:szCs w:val="16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i w:val="0"/>
                                        <w:sz w:val="16"/>
                                        <w:szCs w:val="16"/>
                                        <w:lang w:val="en-US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="00105029" w:rsidRPr="00831E35">
                                      <w:rPr>
                                        <w:rFonts w:ascii="Times New Roman" w:hAnsi="Times New Roman"/>
                                        <w:i w:val="0"/>
                                        <w:sz w:val="16"/>
                                        <w:szCs w:val="16"/>
                                      </w:rPr>
                                      <w:t>Ут</w:t>
                                    </w:r>
                                    <w:proofErr w:type="spellEnd"/>
                                    <w:r w:rsidR="00105029" w:rsidRPr="00831E35">
                                      <w:rPr>
                                        <w:rFonts w:ascii="Times New Roman" w:hAnsi="Times New Roman"/>
                                        <w:i w:val="0"/>
                                        <w:sz w:val="16"/>
                                        <w:szCs w:val="16"/>
                                        <w:lang w:val="ru-RU"/>
                                      </w:rPr>
                                      <w:t>в.</w:t>
                                    </w:r>
                                  </w:p>
                                </w:tc>
                                <w:tc>
                                  <w:tcPr>
                                    <w:tcW w:w="1286" w:type="dxa"/>
                                    <w:tcBorders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4589F2B0" w14:textId="77777777" w:rsidR="00105029" w:rsidRPr="001B111B" w:rsidRDefault="00105029" w:rsidP="00105029">
                                    <w:pPr>
                                      <w:pStyle w:val="ab"/>
                                      <w:spacing w:line="276" w:lineRule="auto"/>
                                      <w:jc w:val="left"/>
                                      <w:rPr>
                                        <w:rFonts w:ascii="Times New Roman" w:hAnsi="Times New Roman"/>
                                        <w:sz w:val="16"/>
                                        <w:szCs w:val="16"/>
                                        <w:lang w:val="ru-RU"/>
                                      </w:rPr>
                                    </w:pPr>
                                    <w:r w:rsidRPr="001B111B">
                                      <w:rPr>
                                        <w:rFonts w:ascii="Times New Roman" w:hAnsi="Times New Roman"/>
                                        <w:sz w:val="16"/>
                                        <w:szCs w:val="16"/>
                                        <w:lang w:val="ru-RU"/>
                                      </w:rPr>
                                      <w:t>Смелов В.В.</w:t>
                                    </w:r>
                                  </w:p>
                                </w:tc>
                                <w:tc>
                                  <w:tcPr>
                                    <w:tcW w:w="839" w:type="dxa"/>
                                    <w:tcBorders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830111E" w14:textId="77777777" w:rsidR="00105029" w:rsidRPr="00E63D1B" w:rsidRDefault="00105029" w:rsidP="00105029">
                                    <w:pPr>
                                      <w:pStyle w:val="ab"/>
                                      <w:jc w:val="left"/>
                                      <w:rPr>
                                        <w:rFonts w:ascii="Times New Roman" w:hAnsi="Times New Roman"/>
                                        <w:i w:val="0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0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70D9B2B" w14:textId="77777777" w:rsidR="00105029" w:rsidRPr="00E63D1B" w:rsidRDefault="00105029" w:rsidP="00105029">
                                    <w:pPr>
                                      <w:pStyle w:val="ab"/>
                                      <w:jc w:val="left"/>
                                      <w:rPr>
                                        <w:rFonts w:ascii="Times New Roman" w:hAnsi="Times New Roman"/>
                                        <w:i w:val="0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018" w:type="dxa"/>
                                    <w:vMerge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0069058" w14:textId="77777777" w:rsidR="00105029" w:rsidRPr="00E63D1B" w:rsidRDefault="00105029" w:rsidP="00105029">
                                    <w:pPr>
                                      <w:pStyle w:val="ab"/>
                                      <w:rPr>
                                        <w:rFonts w:ascii="Times New Roman" w:hAnsi="Times New Roman"/>
                                        <w:i w:val="0"/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835" w:type="dxa"/>
                                    <w:gridSpan w:val="5"/>
                                    <w:vMerge/>
                                    <w:tcBorders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46DC63FF" w14:textId="77777777" w:rsidR="00105029" w:rsidRPr="00E63D1B" w:rsidRDefault="00105029" w:rsidP="00105029">
                                    <w:pPr>
                                      <w:pStyle w:val="ab"/>
                                      <w:rPr>
                                        <w:rFonts w:ascii="Times New Roman" w:hAnsi="Times New Roman"/>
                                        <w:i w:val="0"/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49010467" w14:textId="77777777" w:rsidR="009B0969" w:rsidRPr="0071310C" w:rsidRDefault="009B0969" w:rsidP="009B0969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782" name="Середина"/>
                        <wps:cNvCnPr>
                          <a:cxnSpLocks noChangeShapeType="1"/>
                        </wps:cNvCnPr>
                        <wps:spPr bwMode="auto">
                          <a:xfrm>
                            <a:off x="14287" y="0"/>
                            <a:ext cx="0" cy="1032840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83" name="Право"/>
                        <wps:cNvCnPr>
                          <a:cxnSpLocks noChangeShapeType="1"/>
                        </wps:cNvCnPr>
                        <wps:spPr bwMode="auto">
                          <a:xfrm>
                            <a:off x="6648450" y="0"/>
                            <a:ext cx="0" cy="1032840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36" name="Лево"/>
                        <wps:cNvCnPr>
                          <a:cxnSpLocks noChangeShapeType="1"/>
                        </wps:cNvCnPr>
                        <wps:spPr bwMode="auto">
                          <a:xfrm>
                            <a:off x="0" y="8891588"/>
                            <a:ext cx="6660002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37" name="Низ"/>
                        <wps:cNvCnPr>
                          <a:cxnSpLocks noChangeShapeType="1"/>
                        </wps:cNvCnPr>
                        <wps:spPr bwMode="auto">
                          <a:xfrm>
                            <a:off x="0" y="10329863"/>
                            <a:ext cx="666000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38" name="Верх"/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666000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750F1A6" id="Группа 2780" o:spid="_x0000_s1040" style="position:absolute;margin-left:53.85pt;margin-top:14.25pt;width:524.4pt;height:807.85pt;z-index:251681792;mso-position-horizontal-relative:page;mso-position-vertical-relative:page;mso-width-relative:margin;mso-height-relative:margin" coordsize="66600,10329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">
                <v:shape id="Надпись" o:spid="_x0000_s1041" type="#_x0000_t202" style="position:absolute;left:238;top:89011;width:66151;height:1419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" filled="f" stroked="f" strokeweight="2.25pt">
                  <v:textbox inset="0,0,0,0">
                    <w:txbxContent>
                      <w:tbl>
                        <w:tblPr>
                          <w:tblW w:w="10490" w:type="dxa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ayout w:type="fixed"/>
                          <w:tblCellMar>
                            <w:left w:w="28" w:type="dxa"/>
                            <w:right w:w="28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392"/>
                          <w:gridCol w:w="560"/>
                          <w:gridCol w:w="1286"/>
                          <w:gridCol w:w="839"/>
                          <w:gridCol w:w="560"/>
                          <w:gridCol w:w="4018"/>
                          <w:gridCol w:w="283"/>
                          <w:gridCol w:w="284"/>
                          <w:gridCol w:w="283"/>
                          <w:gridCol w:w="851"/>
                          <w:gridCol w:w="1134"/>
                        </w:tblGrid>
                        <w:tr w:rsidR="009B0969" w:rsidRPr="0071310C" w14:paraId="3323AEAB" w14:textId="77777777" w:rsidTr="00876213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2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3AC1D7B" w14:textId="77777777" w:rsidR="009B0969" w:rsidRPr="001B111B" w:rsidRDefault="009B0969" w:rsidP="00876213">
                              <w:pPr>
                                <w:pStyle w:val="ab"/>
                                <w:jc w:val="left"/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</w:rPr>
                              </w:pPr>
                            </w:p>
                          </w:tc>
                          <w:tc>
                            <w:tcPr>
                              <w:tcW w:w="560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CF3A816" w14:textId="77777777" w:rsidR="009B0969" w:rsidRPr="001B111B" w:rsidRDefault="009B0969" w:rsidP="00876213">
                              <w:pPr>
                                <w:pStyle w:val="ab"/>
                                <w:jc w:val="left"/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</w:rPr>
                              </w:pPr>
                            </w:p>
                          </w:tc>
                          <w:tc>
                            <w:tcPr>
                              <w:tcW w:w="1286" w:type="dxa"/>
                              <w:tcBorders>
                                <w:top w:val="nil"/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3A843ADF" w14:textId="77777777" w:rsidR="009B0969" w:rsidRPr="001B111B" w:rsidRDefault="009B0969" w:rsidP="00876213">
                              <w:pPr>
                                <w:pStyle w:val="ab"/>
                                <w:jc w:val="left"/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</w:rPr>
                              </w:pPr>
                            </w:p>
                          </w:tc>
                          <w:tc>
                            <w:tcPr>
                              <w:tcW w:w="839" w:type="dxa"/>
                              <w:tcBorders>
                                <w:top w:val="nil"/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DD33F8B" w14:textId="77777777" w:rsidR="009B0969" w:rsidRPr="001B111B" w:rsidRDefault="009B0969" w:rsidP="00876213">
                              <w:pPr>
                                <w:pStyle w:val="ab"/>
                                <w:jc w:val="left"/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</w:rPr>
                              </w:pPr>
                            </w:p>
                          </w:tc>
                          <w:tc>
                            <w:tcPr>
                              <w:tcW w:w="560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C39C317" w14:textId="77777777" w:rsidR="009B0969" w:rsidRPr="001B111B" w:rsidRDefault="009B0969" w:rsidP="00876213">
                              <w:pPr>
                                <w:pStyle w:val="ab"/>
                                <w:jc w:val="left"/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</w:rPr>
                              </w:pPr>
                            </w:p>
                          </w:tc>
                          <w:tc>
                            <w:tcPr>
                              <w:tcW w:w="6853" w:type="dxa"/>
                              <w:gridSpan w:val="6"/>
                              <w:vMerge w:val="restart"/>
                              <w:tcBorders>
                                <w:top w:val="nil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3EFE0C1E" w14:textId="4B250744" w:rsidR="009B0969" w:rsidRPr="00865700" w:rsidRDefault="009B0969" w:rsidP="0038533A">
                              <w:pPr>
                                <w:jc w:val="center"/>
                                <w:rPr>
                                  <w:i/>
                                  <w:lang w:val="ru-RU"/>
                                </w:rPr>
                              </w:pPr>
                              <w:r w:rsidRPr="001B111B">
                                <w:rPr>
                                  <w:i/>
                                  <w:sz w:val="24"/>
                                </w:rPr>
                                <w:t>БГТУ 0</w:t>
                              </w:r>
                              <w:r w:rsidR="002C7B13">
                                <w:rPr>
                                  <w:i/>
                                  <w:sz w:val="24"/>
                                  <w:lang w:val="en-US"/>
                                </w:rPr>
                                <w:t>8</w:t>
                              </w:r>
                              <w:r w:rsidR="00BF3512">
                                <w:rPr>
                                  <w:i/>
                                  <w:sz w:val="24"/>
                                </w:rPr>
                                <w:t>.0</w:t>
                              </w:r>
                              <w:r w:rsidR="00BF3512">
                                <w:rPr>
                                  <w:i/>
                                  <w:sz w:val="24"/>
                                  <w:lang w:val="ru-RU"/>
                                </w:rPr>
                                <w:t>0</w:t>
                              </w:r>
                              <w:r w:rsidR="00865700">
                                <w:rPr>
                                  <w:i/>
                                  <w:sz w:val="24"/>
                                </w:rPr>
                                <w:t>.</w:t>
                              </w:r>
                              <w:r w:rsidR="00865700">
                                <w:rPr>
                                  <w:i/>
                                  <w:sz w:val="24"/>
                                  <w:lang w:val="ru-RU"/>
                                </w:rPr>
                                <w:t>ГЧ</w:t>
                              </w:r>
                            </w:p>
                          </w:tc>
                        </w:tr>
                        <w:tr w:rsidR="009B0969" w:rsidRPr="0071310C" w14:paraId="777AED57" w14:textId="77777777" w:rsidTr="00876213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2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AF0B2CE" w14:textId="77777777" w:rsidR="009B0969" w:rsidRPr="001B111B" w:rsidRDefault="009B0969" w:rsidP="00876213">
                              <w:pPr>
                                <w:pStyle w:val="ab"/>
                                <w:jc w:val="left"/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</w:rPr>
                              </w:pPr>
                            </w:p>
                          </w:tc>
                          <w:tc>
                            <w:tcPr>
                              <w:tcW w:w="560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F087D1F" w14:textId="77777777" w:rsidR="009B0969" w:rsidRPr="001B111B" w:rsidRDefault="009B0969" w:rsidP="00876213">
                              <w:pPr>
                                <w:pStyle w:val="ab"/>
                                <w:jc w:val="left"/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</w:rPr>
                              </w:pPr>
                            </w:p>
                          </w:tc>
                          <w:tc>
                            <w:tcPr>
                              <w:tcW w:w="1286" w:type="dxa"/>
                              <w:tcBorders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03B50ADF" w14:textId="77777777" w:rsidR="009B0969" w:rsidRPr="001B111B" w:rsidRDefault="009B0969" w:rsidP="00876213">
                              <w:pPr>
                                <w:pStyle w:val="ab"/>
                                <w:jc w:val="left"/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</w:rPr>
                              </w:pPr>
                            </w:p>
                          </w:tc>
                          <w:tc>
                            <w:tcPr>
                              <w:tcW w:w="839" w:type="dxa"/>
                              <w:tcBorders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36EC32F" w14:textId="77777777" w:rsidR="009B0969" w:rsidRPr="001B111B" w:rsidRDefault="009B0969" w:rsidP="00876213">
                              <w:pPr>
                                <w:pStyle w:val="ab"/>
                                <w:jc w:val="left"/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</w:rPr>
                              </w:pPr>
                            </w:p>
                          </w:tc>
                          <w:tc>
                            <w:tcPr>
                              <w:tcW w:w="560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B42C86D" w14:textId="77777777" w:rsidR="009B0969" w:rsidRPr="001B111B" w:rsidRDefault="009B0969" w:rsidP="00876213">
                              <w:pPr>
                                <w:pStyle w:val="ab"/>
                                <w:jc w:val="left"/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</w:rPr>
                              </w:pPr>
                            </w:p>
                          </w:tc>
                          <w:tc>
                            <w:tcPr>
                              <w:tcW w:w="6853" w:type="dxa"/>
                              <w:gridSpan w:val="6"/>
                              <w:vMerge/>
                              <w:tcBorders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2C0FDC15" w14:textId="77777777" w:rsidR="009B0969" w:rsidRPr="001B111B" w:rsidRDefault="009B0969" w:rsidP="00876213">
                              <w:pPr>
                                <w:pStyle w:val="ab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</w:p>
                          </w:tc>
                        </w:tr>
                        <w:tr w:rsidR="009B0969" w:rsidRPr="0071310C" w14:paraId="269DAC3C" w14:textId="77777777" w:rsidTr="00876213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2" w:type="dxa"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1F00908" w14:textId="77777777" w:rsidR="009B0969" w:rsidRPr="001B111B" w:rsidRDefault="009B0969" w:rsidP="00876213">
                              <w:pPr>
                                <w:pStyle w:val="ab"/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</w:rPr>
                              </w:pPr>
                            </w:p>
                          </w:tc>
                          <w:tc>
                            <w:tcPr>
                              <w:tcW w:w="560" w:type="dxa"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0975D6F" w14:textId="77777777" w:rsidR="009B0969" w:rsidRPr="001B111B" w:rsidRDefault="009B0969" w:rsidP="00876213">
                              <w:pPr>
                                <w:pStyle w:val="ab"/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</w:rPr>
                              </w:pPr>
                            </w:p>
                          </w:tc>
                          <w:tc>
                            <w:tcPr>
                              <w:tcW w:w="1286" w:type="dxa"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39E849E2" w14:textId="77777777" w:rsidR="009B0969" w:rsidRPr="00831E35" w:rsidRDefault="009B0969" w:rsidP="00831E35">
                              <w:pPr>
                                <w:pStyle w:val="ab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16"/>
                                  <w:szCs w:val="16"/>
                                  <w:lang w:val="ru-RU"/>
                                </w:rPr>
                              </w:pPr>
                              <w:r w:rsidRPr="00831E35">
                                <w:rPr>
                                  <w:rFonts w:ascii="Times New Roman" w:hAnsi="Times New Roman"/>
                                  <w:i w:val="0"/>
                                  <w:sz w:val="16"/>
                                  <w:szCs w:val="16"/>
                                  <w:lang w:val="ru-RU"/>
                                </w:rPr>
                                <w:t>ФИО</w:t>
                              </w:r>
                            </w:p>
                          </w:tc>
                          <w:tc>
                            <w:tcPr>
                              <w:tcW w:w="839" w:type="dxa"/>
                              <w:tcBorders>
                                <w:top w:val="single" w:sz="18" w:space="0" w:color="auto"/>
                                <w:left w:val="single" w:sz="18" w:space="0" w:color="auto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F6745C9" w14:textId="77777777" w:rsidR="009B0969" w:rsidRPr="00831E35" w:rsidRDefault="009B0969" w:rsidP="00831E35">
                              <w:pPr>
                                <w:pStyle w:val="ab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 w:rsidRPr="00831E35">
                                <w:rPr>
                                  <w:rFonts w:ascii="Times New Roman" w:hAnsi="Times New Roman"/>
                                  <w:i w:val="0"/>
                                  <w:sz w:val="16"/>
                                  <w:szCs w:val="16"/>
                                </w:rPr>
                                <w:t>Подпись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560" w:type="dxa"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7ECEBF6" w14:textId="77777777" w:rsidR="009B0969" w:rsidRPr="00831E35" w:rsidRDefault="009B0969" w:rsidP="00831E35">
                              <w:pPr>
                                <w:pStyle w:val="ab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16"/>
                                  <w:szCs w:val="16"/>
                                </w:rPr>
                              </w:pPr>
                              <w:r w:rsidRPr="00831E35">
                                <w:rPr>
                                  <w:rFonts w:ascii="Times New Roman" w:hAnsi="Times New Roman"/>
                                  <w:i w:val="0"/>
                                  <w:sz w:val="16"/>
                                  <w:szCs w:val="16"/>
                                </w:rPr>
                                <w:t>Дата</w:t>
                              </w:r>
                            </w:p>
                          </w:tc>
                          <w:tc>
                            <w:tcPr>
                              <w:tcW w:w="6853" w:type="dxa"/>
                              <w:gridSpan w:val="6"/>
                              <w:vMerge/>
                              <w:tcBorders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37252232" w14:textId="77777777" w:rsidR="009B0969" w:rsidRPr="001B111B" w:rsidRDefault="009B0969" w:rsidP="00876213">
                              <w:pPr>
                                <w:pStyle w:val="ab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</w:p>
                          </w:tc>
                        </w:tr>
                        <w:tr w:rsidR="00567A4E" w:rsidRPr="0071310C" w14:paraId="070F5226" w14:textId="77777777" w:rsidTr="00876213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952" w:type="dxa"/>
                              <w:gridSpan w:val="2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9E54BFF" w14:textId="77A7762C" w:rsidR="00567A4E" w:rsidRPr="00831E35" w:rsidRDefault="006A1962" w:rsidP="00567A4E">
                              <w:pPr>
                                <w:pStyle w:val="ab"/>
                                <w:jc w:val="left"/>
                                <w:rPr>
                                  <w:rFonts w:ascii="Times New Roman" w:hAnsi="Times New Roman"/>
                                  <w:i w:val="0"/>
                                  <w:sz w:val="16"/>
                                  <w:szCs w:val="16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sz w:val="16"/>
                                  <w:szCs w:val="16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="00567A4E" w:rsidRPr="00831E35">
                                <w:rPr>
                                  <w:rFonts w:ascii="Times New Roman" w:hAnsi="Times New Roman"/>
                                  <w:i w:val="0"/>
                                  <w:sz w:val="16"/>
                                  <w:szCs w:val="16"/>
                                </w:rPr>
                                <w:t>Разраб</w:t>
                              </w:r>
                              <w:proofErr w:type="spellEnd"/>
                              <w:r w:rsidR="00567A4E" w:rsidRPr="00831E35">
                                <w:rPr>
                                  <w:rFonts w:ascii="Times New Roman" w:hAnsi="Times New Roman"/>
                                  <w:i w:val="0"/>
                                  <w:sz w:val="16"/>
                                  <w:szCs w:val="16"/>
                                  <w:lang w:val="ru-RU"/>
                                </w:rPr>
                                <w:t>.</w:t>
                              </w:r>
                            </w:p>
                          </w:tc>
                          <w:tc>
                            <w:tcPr>
                              <w:tcW w:w="1286" w:type="dxa"/>
                              <w:tcBorders>
                                <w:top w:val="nil"/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3CA13314" w14:textId="6145FECC" w:rsidR="00567A4E" w:rsidRPr="001B111B" w:rsidRDefault="00105029" w:rsidP="002D0214">
                              <w:pPr>
                                <w:pStyle w:val="ab"/>
                                <w:spacing w:before="20" w:line="276" w:lineRule="auto"/>
                                <w:jc w:val="left"/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  <w:lang w:val="ru-RU"/>
                                </w:rPr>
                              </w:pPr>
                              <w:proofErr w:type="spellStart"/>
                              <w:r w:rsidRPr="001137AB"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  <w:lang w:val="ru-RU"/>
                                </w:rPr>
                                <w:t>Янюк</w:t>
                              </w:r>
                              <w:proofErr w:type="spellEnd"/>
                              <w:r w:rsidRPr="001137AB"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  <w:lang w:val="ru-RU"/>
                                </w:rPr>
                                <w:t xml:space="preserve"> Д.С.</w:t>
                              </w:r>
                            </w:p>
                          </w:tc>
                          <w:tc>
                            <w:tcPr>
                              <w:tcW w:w="839" w:type="dxa"/>
                              <w:tcBorders>
                                <w:top w:val="nil"/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F315E03" w14:textId="77777777" w:rsidR="00567A4E" w:rsidRPr="001B111B" w:rsidRDefault="00567A4E" w:rsidP="00567A4E">
                              <w:pPr>
                                <w:pStyle w:val="ab"/>
                                <w:jc w:val="left"/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</w:rPr>
                              </w:pPr>
                            </w:p>
                          </w:tc>
                          <w:tc>
                            <w:tcPr>
                              <w:tcW w:w="560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3F04119" w14:textId="77777777" w:rsidR="00567A4E" w:rsidRPr="001B111B" w:rsidRDefault="00567A4E" w:rsidP="00567A4E">
                              <w:pPr>
                                <w:pStyle w:val="ab"/>
                                <w:jc w:val="left"/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</w:rPr>
                              </w:pPr>
                            </w:p>
                          </w:tc>
                          <w:tc>
                            <w:tcPr>
                              <w:tcW w:w="4018" w:type="dxa"/>
                              <w:vMerge w:val="restart"/>
                              <w:tcBorders>
                                <w:top w:val="nil"/>
                                <w:left w:val="nil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3216E86" w14:textId="62BD09A9" w:rsidR="00567A4E" w:rsidRPr="00105029" w:rsidRDefault="00105029" w:rsidP="00567A4E">
                              <w:pPr>
                                <w:pStyle w:val="ab"/>
                                <w:jc w:val="center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ru-RU"/>
                                </w:rPr>
                                <w:t>Плакат со статистикой проекта</w:t>
                              </w:r>
                            </w:p>
                          </w:tc>
                          <w:tc>
                            <w:tcPr>
                              <w:tcW w:w="850" w:type="dxa"/>
                              <w:gridSpan w:val="3"/>
                              <w:tcBorders>
                                <w:top w:val="nil"/>
                                <w:left w:val="nil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499F348" w14:textId="77777777" w:rsidR="00567A4E" w:rsidRPr="00567A4E" w:rsidRDefault="00567A4E" w:rsidP="00567A4E">
                              <w:pPr>
                                <w:pStyle w:val="ab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16"/>
                                  <w:szCs w:val="16"/>
                                  <w:lang w:val="ru-RU"/>
                                </w:rPr>
                              </w:pPr>
                              <w:proofErr w:type="spellStart"/>
                              <w:r w:rsidRPr="00567A4E">
                                <w:rPr>
                                  <w:rFonts w:ascii="Times New Roman" w:hAnsi="Times New Roman"/>
                                  <w:i w:val="0"/>
                                  <w:sz w:val="16"/>
                                  <w:szCs w:val="16"/>
                                </w:rPr>
                                <w:t>Лит</w:t>
                              </w:r>
                              <w:proofErr w:type="spellEnd"/>
                              <w:r w:rsidRPr="00567A4E">
                                <w:rPr>
                                  <w:rFonts w:ascii="Times New Roman" w:hAnsi="Times New Roman"/>
                                  <w:i w:val="0"/>
                                  <w:sz w:val="16"/>
                                  <w:szCs w:val="16"/>
                                  <w:lang w:val="ru-RU"/>
                                </w:rPr>
                                <w:t>.</w:t>
                              </w: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nil"/>
                                <w:left w:val="single" w:sz="18" w:space="0" w:color="auto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116DA82" w14:textId="77777777" w:rsidR="00567A4E" w:rsidRPr="00567A4E" w:rsidRDefault="00567A4E" w:rsidP="00567A4E">
                              <w:pPr>
                                <w:pStyle w:val="ab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16"/>
                                  <w:szCs w:val="16"/>
                                </w:rPr>
                              </w:pPr>
                              <w:r w:rsidRPr="00567A4E">
                                <w:rPr>
                                  <w:rFonts w:ascii="Times New Roman" w:hAnsi="Times New Roman"/>
                                  <w:i w:val="0"/>
                                  <w:sz w:val="16"/>
                                  <w:szCs w:val="16"/>
                                </w:rPr>
                                <w:t>Лист</w:t>
                              </w:r>
                            </w:p>
                          </w:tc>
                          <w:tc>
                            <w:tcPr>
                              <w:tcW w:w="1134" w:type="dxa"/>
                              <w:tcBorders>
                                <w:top w:val="nil"/>
                                <w:left w:val="single" w:sz="18" w:space="0" w:color="auto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44C9A6C3" w14:textId="77777777" w:rsidR="00567A4E" w:rsidRPr="00567A4E" w:rsidRDefault="00567A4E" w:rsidP="00567A4E">
                              <w:pPr>
                                <w:pStyle w:val="ab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16"/>
                                  <w:szCs w:val="16"/>
                                </w:rPr>
                              </w:pPr>
                              <w:r w:rsidRPr="00567A4E">
                                <w:rPr>
                                  <w:rFonts w:ascii="Times New Roman" w:hAnsi="Times New Roman"/>
                                  <w:i w:val="0"/>
                                  <w:sz w:val="16"/>
                                  <w:szCs w:val="16"/>
                                </w:rPr>
                                <w:t>Листов</w:t>
                              </w:r>
                            </w:p>
                          </w:tc>
                        </w:tr>
                        <w:tr w:rsidR="00105029" w:rsidRPr="0071310C" w14:paraId="7B92ED05" w14:textId="77777777" w:rsidTr="00876213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952" w:type="dxa"/>
                              <w:gridSpan w:val="2"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1CF1DF8" w14:textId="6E6D6D0B" w:rsidR="00105029" w:rsidRPr="00831E35" w:rsidRDefault="006A1962" w:rsidP="00105029">
                              <w:pPr>
                                <w:pStyle w:val="ab"/>
                                <w:jc w:val="left"/>
                                <w:rPr>
                                  <w:rFonts w:ascii="Times New Roman" w:hAnsi="Times New Roman"/>
                                  <w:i w:val="0"/>
                                  <w:sz w:val="16"/>
                                  <w:szCs w:val="16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sz w:val="16"/>
                                  <w:szCs w:val="16"/>
                                  <w:lang w:val="en-US"/>
                                </w:rPr>
                                <w:t xml:space="preserve"> </w:t>
                              </w:r>
                              <w:r w:rsidR="00105029" w:rsidRPr="00831E35">
                                <w:rPr>
                                  <w:rFonts w:ascii="Times New Roman" w:hAnsi="Times New Roman"/>
                                  <w:i w:val="0"/>
                                  <w:sz w:val="16"/>
                                  <w:szCs w:val="16"/>
                                </w:rPr>
                                <w:t>Пров</w:t>
                              </w:r>
                              <w:r w:rsidR="00105029">
                                <w:rPr>
                                  <w:rFonts w:ascii="Times New Roman" w:hAnsi="Times New Roman"/>
                                  <w:i w:val="0"/>
                                  <w:sz w:val="16"/>
                                  <w:szCs w:val="16"/>
                                  <w:lang w:val="ru-RU"/>
                                </w:rPr>
                                <w:t>ер</w:t>
                              </w:r>
                              <w:r w:rsidR="00105029" w:rsidRPr="00831E35">
                                <w:rPr>
                                  <w:rFonts w:ascii="Times New Roman" w:hAnsi="Times New Roman"/>
                                  <w:i w:val="0"/>
                                  <w:sz w:val="16"/>
                                  <w:szCs w:val="16"/>
                                  <w:lang w:val="ru-RU"/>
                                </w:rPr>
                                <w:t>.</w:t>
                              </w:r>
                            </w:p>
                          </w:tc>
                          <w:tc>
                            <w:tcPr>
                              <w:tcW w:w="1286" w:type="dxa"/>
                              <w:tcBorders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31BDACB4" w14:textId="384BC341" w:rsidR="00105029" w:rsidRPr="001B111B" w:rsidRDefault="00105029" w:rsidP="00105029">
                              <w:pPr>
                                <w:pStyle w:val="ab"/>
                                <w:spacing w:line="276" w:lineRule="auto"/>
                                <w:jc w:val="left"/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  <w:lang w:val="ru-RU"/>
                                </w:rPr>
                              </w:pPr>
                              <w:proofErr w:type="spellStart"/>
                              <w:r w:rsidRPr="001137AB"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  <w:lang w:val="ru-RU"/>
                                </w:rPr>
                                <w:t>Кантарович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  <w:lang w:val="en-US"/>
                                </w:rPr>
                                <w:t xml:space="preserve"> </w:t>
                              </w:r>
                              <w:r w:rsidRPr="001137AB"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  <w:lang w:val="ru-RU"/>
                                </w:rPr>
                                <w:t>В.С</w:t>
                              </w:r>
                              <w:r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  <w:lang w:val="en-US"/>
                                </w:rPr>
                                <w:t>.</w:t>
                              </w:r>
                            </w:p>
                          </w:tc>
                          <w:tc>
                            <w:tcPr>
                              <w:tcW w:w="839" w:type="dxa"/>
                              <w:tcBorders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49747BC" w14:textId="77777777" w:rsidR="00105029" w:rsidRPr="001B111B" w:rsidRDefault="00105029" w:rsidP="00105029">
                              <w:pPr>
                                <w:pStyle w:val="ab"/>
                                <w:jc w:val="left"/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</w:rPr>
                              </w:pPr>
                            </w:p>
                          </w:tc>
                          <w:tc>
                            <w:tcPr>
                              <w:tcW w:w="560" w:type="dxa"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AA7E90A" w14:textId="77777777" w:rsidR="00105029" w:rsidRPr="001B111B" w:rsidRDefault="00105029" w:rsidP="00105029">
                              <w:pPr>
                                <w:pStyle w:val="ab"/>
                                <w:jc w:val="left"/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</w:rPr>
                              </w:pPr>
                            </w:p>
                          </w:tc>
                          <w:tc>
                            <w:tcPr>
                              <w:tcW w:w="4018" w:type="dxa"/>
                              <w:vMerge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6A3F422" w14:textId="77777777" w:rsidR="00105029" w:rsidRPr="001B111B" w:rsidRDefault="00105029" w:rsidP="00105029">
                              <w:pPr>
                                <w:pStyle w:val="ab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283" w:type="dxa"/>
                              <w:tcBorders>
                                <w:left w:val="nil"/>
                                <w:bottom w:val="single" w:sz="18" w:space="0" w:color="auto"/>
                              </w:tcBorders>
                              <w:vAlign w:val="center"/>
                            </w:tcPr>
                            <w:p w14:paraId="7AD98B79" w14:textId="77777777" w:rsidR="00105029" w:rsidRPr="00567A4E" w:rsidRDefault="00105029" w:rsidP="00105029">
                              <w:pPr>
                                <w:pStyle w:val="ab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16"/>
                                  <w:szCs w:val="16"/>
                                </w:rPr>
                              </w:pPr>
                            </w:p>
                          </w:tc>
                          <w:tc>
                            <w:tcPr>
                              <w:tcW w:w="284" w:type="dxa"/>
                              <w:tcBorders>
                                <w:bottom w:val="single" w:sz="18" w:space="0" w:color="auto"/>
                              </w:tcBorders>
                              <w:vAlign w:val="center"/>
                            </w:tcPr>
                            <w:p w14:paraId="06C899F8" w14:textId="77777777" w:rsidR="00105029" w:rsidRPr="00567A4E" w:rsidRDefault="00105029" w:rsidP="00105029">
                              <w:pPr>
                                <w:pStyle w:val="ab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16"/>
                                  <w:szCs w:val="16"/>
                                  <w:lang w:val="ru-RU"/>
                                </w:rPr>
                              </w:pPr>
                            </w:p>
                          </w:tc>
                          <w:tc>
                            <w:tcPr>
                              <w:tcW w:w="283" w:type="dxa"/>
                              <w:tcBorders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8C7800E" w14:textId="77777777" w:rsidR="00105029" w:rsidRPr="00567A4E" w:rsidRDefault="00105029" w:rsidP="00105029">
                              <w:pPr>
                                <w:pStyle w:val="ab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16"/>
                                  <w:szCs w:val="16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left w:val="single" w:sz="18" w:space="0" w:color="auto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888856E" w14:textId="77777777" w:rsidR="00105029" w:rsidRPr="00567A4E" w:rsidRDefault="00105029" w:rsidP="00105029">
                              <w:pPr>
                                <w:pStyle w:val="ab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16"/>
                                  <w:szCs w:val="16"/>
                                  <w:lang w:val="ru-RU"/>
                                </w:rPr>
                              </w:pPr>
                              <w:r w:rsidRPr="00567A4E">
                                <w:rPr>
                                  <w:rFonts w:ascii="Times New Roman" w:hAnsi="Times New Roman"/>
                                  <w:i w:val="0"/>
                                  <w:sz w:val="16"/>
                                  <w:szCs w:val="16"/>
                                  <w:lang w:val="ru-RU"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1134" w:type="dxa"/>
                              <w:tcBorders>
                                <w:left w:val="single" w:sz="18" w:space="0" w:color="auto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2873BFD4" w14:textId="77777777" w:rsidR="00105029" w:rsidRPr="00567A4E" w:rsidRDefault="00105029" w:rsidP="00105029">
                              <w:pPr>
                                <w:pStyle w:val="ab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16"/>
                                  <w:szCs w:val="16"/>
                                  <w:lang w:val="ru-RU"/>
                                </w:rPr>
                              </w:pPr>
                              <w:r w:rsidRPr="00567A4E">
                                <w:rPr>
                                  <w:rFonts w:ascii="Times New Roman" w:hAnsi="Times New Roman"/>
                                  <w:i w:val="0"/>
                                  <w:sz w:val="16"/>
                                  <w:szCs w:val="16"/>
                                  <w:lang w:val="ru-RU"/>
                                </w:rPr>
                                <w:t>1</w:t>
                              </w:r>
                            </w:p>
                          </w:tc>
                        </w:tr>
                        <w:tr w:rsidR="00105029" w:rsidRPr="0071310C" w14:paraId="580C20D2" w14:textId="77777777" w:rsidTr="00876213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952" w:type="dxa"/>
                              <w:gridSpan w:val="2"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E9BE42F" w14:textId="77777777" w:rsidR="00105029" w:rsidRPr="00831E35" w:rsidRDefault="00105029" w:rsidP="00105029">
                              <w:pPr>
                                <w:pStyle w:val="ab"/>
                                <w:jc w:val="left"/>
                                <w:rPr>
                                  <w:rFonts w:ascii="Times New Roman" w:hAnsi="Times New Roman"/>
                                  <w:i w:val="0"/>
                                  <w:sz w:val="16"/>
                                  <w:szCs w:val="16"/>
                                  <w:lang w:val="ru-RU"/>
                                </w:rPr>
                              </w:pPr>
                            </w:p>
                          </w:tc>
                          <w:tc>
                            <w:tcPr>
                              <w:tcW w:w="1286" w:type="dxa"/>
                              <w:tcBorders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4D8DB338" w14:textId="77777777" w:rsidR="00105029" w:rsidRPr="001B111B" w:rsidRDefault="00105029" w:rsidP="00105029">
                              <w:pPr>
                                <w:pStyle w:val="ab"/>
                                <w:spacing w:line="276" w:lineRule="auto"/>
                                <w:jc w:val="left"/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  <w:lang w:val="ru-RU"/>
                                </w:rPr>
                              </w:pPr>
                            </w:p>
                          </w:tc>
                          <w:tc>
                            <w:tcPr>
                              <w:tcW w:w="839" w:type="dxa"/>
                              <w:tcBorders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0214482" w14:textId="77777777" w:rsidR="00105029" w:rsidRPr="001B111B" w:rsidRDefault="00105029" w:rsidP="00105029">
                              <w:pPr>
                                <w:pStyle w:val="ab"/>
                                <w:jc w:val="left"/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</w:rPr>
                              </w:pPr>
                            </w:p>
                          </w:tc>
                          <w:tc>
                            <w:tcPr>
                              <w:tcW w:w="560" w:type="dxa"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74E0EE9" w14:textId="77777777" w:rsidR="00105029" w:rsidRPr="001B111B" w:rsidRDefault="00105029" w:rsidP="00105029">
                              <w:pPr>
                                <w:pStyle w:val="ab"/>
                                <w:jc w:val="left"/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</w:rPr>
                              </w:pPr>
                            </w:p>
                          </w:tc>
                          <w:tc>
                            <w:tcPr>
                              <w:tcW w:w="4018" w:type="dxa"/>
                              <w:vMerge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89ED8C2" w14:textId="77777777" w:rsidR="00105029" w:rsidRPr="001B111B" w:rsidRDefault="00105029" w:rsidP="00105029">
                              <w:pPr>
                                <w:pStyle w:val="ab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2835" w:type="dxa"/>
                              <w:gridSpan w:val="5"/>
                              <w:vMerge w:val="restart"/>
                              <w:tcBorders>
                                <w:top w:val="single" w:sz="18" w:space="0" w:color="auto"/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00EE7BB3" w14:textId="5450D0D2" w:rsidR="00105029" w:rsidRPr="00105029" w:rsidRDefault="00105029" w:rsidP="00105029">
                              <w:pPr>
                                <w:pStyle w:val="ab"/>
                                <w:jc w:val="center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 w:rsidRPr="00105029"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ru-RU"/>
                                </w:rPr>
                                <w:t>БГТУ 742180</w:t>
                              </w:r>
                              <w:r w:rsidRPr="00105029"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en-US"/>
                                </w:rPr>
                                <w:t>26</w:t>
                              </w:r>
                              <w:r w:rsidRPr="00105029"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ru-RU"/>
                                </w:rPr>
                                <w:t>, 2021</w:t>
                              </w:r>
                            </w:p>
                          </w:tc>
                        </w:tr>
                        <w:tr w:rsidR="00105029" w:rsidRPr="0071310C" w14:paraId="192AEDE6" w14:textId="77777777" w:rsidTr="00876213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952" w:type="dxa"/>
                              <w:gridSpan w:val="2"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4540B3A" w14:textId="76FD30F6" w:rsidR="00105029" w:rsidRPr="00831E35" w:rsidRDefault="006A1962" w:rsidP="00105029">
                              <w:pPr>
                                <w:pStyle w:val="ab"/>
                                <w:jc w:val="left"/>
                                <w:rPr>
                                  <w:rFonts w:ascii="Times New Roman" w:hAnsi="Times New Roman"/>
                                  <w:i w:val="0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sz w:val="16"/>
                                  <w:szCs w:val="16"/>
                                  <w:lang w:val="en-US"/>
                                </w:rPr>
                                <w:t xml:space="preserve"> </w:t>
                              </w:r>
                              <w:r w:rsidR="00105029" w:rsidRPr="00831E35">
                                <w:rPr>
                                  <w:rFonts w:ascii="Times New Roman" w:hAnsi="Times New Roman"/>
                                  <w:i w:val="0"/>
                                  <w:sz w:val="16"/>
                                  <w:szCs w:val="16"/>
                                </w:rPr>
                                <w:t>Н. контр.</w:t>
                              </w:r>
                            </w:p>
                          </w:tc>
                          <w:tc>
                            <w:tcPr>
                              <w:tcW w:w="1286" w:type="dxa"/>
                              <w:tcBorders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073FADCE" w14:textId="77777777" w:rsidR="00105029" w:rsidRPr="001B111B" w:rsidRDefault="00105029" w:rsidP="00105029">
                              <w:pPr>
                                <w:pStyle w:val="ab"/>
                                <w:spacing w:line="276" w:lineRule="auto"/>
                                <w:jc w:val="left"/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  <w:lang w:val="ru-RU"/>
                                </w:rPr>
                              </w:pPr>
                              <w:proofErr w:type="spellStart"/>
                              <w:r w:rsidRPr="001B111B"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  <w:lang w:val="ru-RU"/>
                                </w:rPr>
                                <w:t>Копыток</w:t>
                              </w:r>
                              <w:proofErr w:type="spellEnd"/>
                              <w:r w:rsidRPr="001B111B"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  <w:lang w:val="ru-RU"/>
                                </w:rPr>
                                <w:t xml:space="preserve"> Д.В.</w:t>
                              </w:r>
                            </w:p>
                          </w:tc>
                          <w:tc>
                            <w:tcPr>
                              <w:tcW w:w="839" w:type="dxa"/>
                              <w:tcBorders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0FB635F" w14:textId="77777777" w:rsidR="00105029" w:rsidRPr="00E63D1B" w:rsidRDefault="00105029" w:rsidP="00105029">
                              <w:pPr>
                                <w:pStyle w:val="ab"/>
                                <w:jc w:val="left"/>
                                <w:rPr>
                                  <w:rFonts w:ascii="Times New Roman" w:hAnsi="Times New Roman"/>
                                  <w:i w:val="0"/>
                                  <w:sz w:val="16"/>
                                  <w:szCs w:val="16"/>
                                </w:rPr>
                              </w:pPr>
                            </w:p>
                          </w:tc>
                          <w:tc>
                            <w:tcPr>
                              <w:tcW w:w="560" w:type="dxa"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71FFB72" w14:textId="77777777" w:rsidR="00105029" w:rsidRPr="00E63D1B" w:rsidRDefault="00105029" w:rsidP="00105029">
                              <w:pPr>
                                <w:pStyle w:val="ab"/>
                                <w:jc w:val="left"/>
                                <w:rPr>
                                  <w:rFonts w:ascii="Times New Roman" w:hAnsi="Times New Roman"/>
                                  <w:i w:val="0"/>
                                  <w:sz w:val="16"/>
                                  <w:szCs w:val="16"/>
                                </w:rPr>
                              </w:pPr>
                            </w:p>
                          </w:tc>
                          <w:tc>
                            <w:tcPr>
                              <w:tcW w:w="4018" w:type="dxa"/>
                              <w:vMerge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0FE0646" w14:textId="77777777" w:rsidR="00105029" w:rsidRPr="00E63D1B" w:rsidRDefault="00105029" w:rsidP="00105029">
                              <w:pPr>
                                <w:pStyle w:val="ab"/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2835" w:type="dxa"/>
                              <w:gridSpan w:val="5"/>
                              <w:vMerge/>
                              <w:tcBorders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0C439EAC" w14:textId="77777777" w:rsidR="00105029" w:rsidRPr="00E63D1B" w:rsidRDefault="00105029" w:rsidP="00105029">
                              <w:pPr>
                                <w:pStyle w:val="ab"/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</w:pPr>
                            </w:p>
                          </w:tc>
                        </w:tr>
                        <w:tr w:rsidR="00105029" w:rsidRPr="0071310C" w14:paraId="0FF51A5C" w14:textId="77777777" w:rsidTr="00876213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952" w:type="dxa"/>
                              <w:gridSpan w:val="2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EF559FD" w14:textId="2D46D7AD" w:rsidR="00105029" w:rsidRPr="00831E35" w:rsidRDefault="006A1962" w:rsidP="00105029">
                              <w:pPr>
                                <w:pStyle w:val="ab"/>
                                <w:jc w:val="left"/>
                                <w:rPr>
                                  <w:rFonts w:ascii="Times New Roman" w:hAnsi="Times New Roman"/>
                                  <w:i w:val="0"/>
                                  <w:sz w:val="16"/>
                                  <w:szCs w:val="16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sz w:val="16"/>
                                  <w:szCs w:val="16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="00105029" w:rsidRPr="00831E35">
                                <w:rPr>
                                  <w:rFonts w:ascii="Times New Roman" w:hAnsi="Times New Roman"/>
                                  <w:i w:val="0"/>
                                  <w:sz w:val="16"/>
                                  <w:szCs w:val="16"/>
                                </w:rPr>
                                <w:t>Ут</w:t>
                              </w:r>
                              <w:proofErr w:type="spellEnd"/>
                              <w:r w:rsidR="00105029" w:rsidRPr="00831E35">
                                <w:rPr>
                                  <w:rFonts w:ascii="Times New Roman" w:hAnsi="Times New Roman"/>
                                  <w:i w:val="0"/>
                                  <w:sz w:val="16"/>
                                  <w:szCs w:val="16"/>
                                  <w:lang w:val="ru-RU"/>
                                </w:rPr>
                                <w:t>в.</w:t>
                              </w:r>
                            </w:p>
                          </w:tc>
                          <w:tc>
                            <w:tcPr>
                              <w:tcW w:w="1286" w:type="dxa"/>
                              <w:tcBorders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4589F2B0" w14:textId="77777777" w:rsidR="00105029" w:rsidRPr="001B111B" w:rsidRDefault="00105029" w:rsidP="00105029">
                              <w:pPr>
                                <w:pStyle w:val="ab"/>
                                <w:spacing w:line="276" w:lineRule="auto"/>
                                <w:jc w:val="left"/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  <w:lang w:val="ru-RU"/>
                                </w:rPr>
                              </w:pPr>
                              <w:r w:rsidRPr="001B111B"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  <w:lang w:val="ru-RU"/>
                                </w:rPr>
                                <w:t>Смелов В.В.</w:t>
                              </w:r>
                            </w:p>
                          </w:tc>
                          <w:tc>
                            <w:tcPr>
                              <w:tcW w:w="839" w:type="dxa"/>
                              <w:tcBorders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830111E" w14:textId="77777777" w:rsidR="00105029" w:rsidRPr="00E63D1B" w:rsidRDefault="00105029" w:rsidP="00105029">
                              <w:pPr>
                                <w:pStyle w:val="ab"/>
                                <w:jc w:val="left"/>
                                <w:rPr>
                                  <w:rFonts w:ascii="Times New Roman" w:hAnsi="Times New Roman"/>
                                  <w:i w:val="0"/>
                                  <w:sz w:val="16"/>
                                  <w:szCs w:val="16"/>
                                </w:rPr>
                              </w:pPr>
                            </w:p>
                          </w:tc>
                          <w:tc>
                            <w:tcPr>
                              <w:tcW w:w="560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70D9B2B" w14:textId="77777777" w:rsidR="00105029" w:rsidRPr="00E63D1B" w:rsidRDefault="00105029" w:rsidP="00105029">
                              <w:pPr>
                                <w:pStyle w:val="ab"/>
                                <w:jc w:val="left"/>
                                <w:rPr>
                                  <w:rFonts w:ascii="Times New Roman" w:hAnsi="Times New Roman"/>
                                  <w:i w:val="0"/>
                                  <w:sz w:val="16"/>
                                  <w:szCs w:val="16"/>
                                </w:rPr>
                              </w:pPr>
                            </w:p>
                          </w:tc>
                          <w:tc>
                            <w:tcPr>
                              <w:tcW w:w="4018" w:type="dxa"/>
                              <w:vMerge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0069058" w14:textId="77777777" w:rsidR="00105029" w:rsidRPr="00E63D1B" w:rsidRDefault="00105029" w:rsidP="00105029">
                              <w:pPr>
                                <w:pStyle w:val="ab"/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2835" w:type="dxa"/>
                              <w:gridSpan w:val="5"/>
                              <w:vMerge/>
                              <w:tcBorders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46DC63FF" w14:textId="77777777" w:rsidR="00105029" w:rsidRPr="00E63D1B" w:rsidRDefault="00105029" w:rsidP="00105029">
                              <w:pPr>
                                <w:pStyle w:val="ab"/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</w:pPr>
                            </w:p>
                          </w:tc>
                        </w:tr>
                      </w:tbl>
                      <w:p w14:paraId="49010467" w14:textId="77777777" w:rsidR="009B0969" w:rsidRPr="0071310C" w:rsidRDefault="009B0969" w:rsidP="009B0969"/>
                    </w:txbxContent>
                  </v:textbox>
                </v:shape>
                <v:line id="Середина" o:spid="_x0000_s1042" style="position:absolute;visibility:visible;mso-wrap-style:square" from="142,0" to="142,10328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" strokeweight="2.25pt"/>
                <v:line id="Право" o:spid="_x0000_s1043" style="position:absolute;visibility:visible;mso-wrap-style:square" from="66484,0" to="66484,10328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" strokeweight="2.25pt"/>
                <v:line id="Лево" o:spid="_x0000_s1044" style="position:absolute;visibility:visible;mso-wrap-style:square" from="0,88915" to="66600,8891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" strokeweight="2.25pt"/>
                <v:line id="Низ" o:spid="_x0000_s1045" style="position:absolute;visibility:visible;mso-wrap-style:square" from="0,103298" to="66600,10329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" strokeweight="2.25pt"/>
                <v:line id="Верх" o:spid="_x0000_s1046" style="position:absolute;visibility:visible;mso-wrap-style:square" from="0,0" to="66600,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" strokeweight="2.25pt"/>
                <w10:wrap anchorx="page" anchory="page"/>
              </v:group>
            </w:pict>
          </mc:Fallback>
        </mc:AlternateContent>
      </w:r>
    </w:p>
    <w:p w14:paraId="2D8FE8DC" w14:textId="77777777" w:rsidR="00291792" w:rsidRDefault="00291792" w:rsidP="00291792">
      <w:pPr>
        <w:jc w:val="center"/>
        <w:rPr>
          <w:lang w:val="ru-RU"/>
        </w:rPr>
      </w:pPr>
    </w:p>
    <w:p w14:paraId="26A89266" w14:textId="295665E8" w:rsidR="00FD3F84" w:rsidRPr="00F52CE2" w:rsidRDefault="00FD3F84" w:rsidP="00FD3F84">
      <w:pPr>
        <w:jc w:val="left"/>
        <w:rPr>
          <w:lang w:val="en-US"/>
        </w:rPr>
      </w:pPr>
    </w:p>
    <w:sectPr w:rsidR="00FD3F84" w:rsidRPr="00F52CE2" w:rsidSect="00D51DEF">
      <w:pgSz w:w="11907" w:h="16840" w:code="9"/>
      <w:pgMar w:top="907" w:right="567" w:bottom="1758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2302BC" w14:textId="77777777" w:rsidR="00390BFC" w:rsidRDefault="00390BFC" w:rsidP="001D2471">
      <w:r>
        <w:separator/>
      </w:r>
    </w:p>
  </w:endnote>
  <w:endnote w:type="continuationSeparator" w:id="0">
    <w:p w14:paraId="7C6CAC0F" w14:textId="77777777" w:rsidR="00390BFC" w:rsidRDefault="00390BFC" w:rsidP="001D24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ISOCPEUR">
    <w:altName w:val="Arial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Journal">
    <w:altName w:val="Times New Roman"/>
    <w:panose1 w:val="020B0604020202020204"/>
    <w:charset w:val="00"/>
    <w:family w:val="auto"/>
    <w:pitch w:val="variable"/>
    <w:sig w:usb0="00000203" w:usb1="00000000" w:usb2="00000000" w:usb3="00000000" w:csb0="00000005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4B0112A" w14:textId="77777777" w:rsidR="00390BFC" w:rsidRDefault="00390BFC" w:rsidP="001D2471">
      <w:r>
        <w:separator/>
      </w:r>
    </w:p>
  </w:footnote>
  <w:footnote w:type="continuationSeparator" w:id="0">
    <w:p w14:paraId="1E22EABC" w14:textId="77777777" w:rsidR="00390BFC" w:rsidRDefault="00390BFC" w:rsidP="001D247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7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6A6A"/>
    <w:rsid w:val="00003CCB"/>
    <w:rsid w:val="0001124C"/>
    <w:rsid w:val="00011F32"/>
    <w:rsid w:val="000243BA"/>
    <w:rsid w:val="00036E12"/>
    <w:rsid w:val="0007213F"/>
    <w:rsid w:val="000A2E8D"/>
    <w:rsid w:val="000D1C75"/>
    <w:rsid w:val="000E37C0"/>
    <w:rsid w:val="000F5385"/>
    <w:rsid w:val="00105029"/>
    <w:rsid w:val="00107C9D"/>
    <w:rsid w:val="0011360A"/>
    <w:rsid w:val="001137AB"/>
    <w:rsid w:val="00151399"/>
    <w:rsid w:val="00160726"/>
    <w:rsid w:val="00166833"/>
    <w:rsid w:val="00177D05"/>
    <w:rsid w:val="00190E28"/>
    <w:rsid w:val="001B111B"/>
    <w:rsid w:val="001D07EE"/>
    <w:rsid w:val="001D2471"/>
    <w:rsid w:val="001E2D72"/>
    <w:rsid w:val="0022750B"/>
    <w:rsid w:val="00291792"/>
    <w:rsid w:val="002A517F"/>
    <w:rsid w:val="002A78C5"/>
    <w:rsid w:val="002B057C"/>
    <w:rsid w:val="002C7B13"/>
    <w:rsid w:val="002D0214"/>
    <w:rsid w:val="002D2A77"/>
    <w:rsid w:val="002D4A03"/>
    <w:rsid w:val="003008F4"/>
    <w:rsid w:val="0030409B"/>
    <w:rsid w:val="0031161A"/>
    <w:rsid w:val="00337AAA"/>
    <w:rsid w:val="00345C73"/>
    <w:rsid w:val="0034688D"/>
    <w:rsid w:val="0036636E"/>
    <w:rsid w:val="003821F8"/>
    <w:rsid w:val="0038533A"/>
    <w:rsid w:val="00390BFC"/>
    <w:rsid w:val="00395A1A"/>
    <w:rsid w:val="00397FC7"/>
    <w:rsid w:val="003B079A"/>
    <w:rsid w:val="003B624A"/>
    <w:rsid w:val="003B62F5"/>
    <w:rsid w:val="003C5252"/>
    <w:rsid w:val="003F79B4"/>
    <w:rsid w:val="00435576"/>
    <w:rsid w:val="004869D6"/>
    <w:rsid w:val="004A3964"/>
    <w:rsid w:val="004C5491"/>
    <w:rsid w:val="004D1FED"/>
    <w:rsid w:val="00502F80"/>
    <w:rsid w:val="00514E5A"/>
    <w:rsid w:val="00550994"/>
    <w:rsid w:val="0055241E"/>
    <w:rsid w:val="00553013"/>
    <w:rsid w:val="00567A4E"/>
    <w:rsid w:val="00573DA1"/>
    <w:rsid w:val="00583B37"/>
    <w:rsid w:val="005A3EC7"/>
    <w:rsid w:val="005B2C8B"/>
    <w:rsid w:val="005C79FB"/>
    <w:rsid w:val="005D703B"/>
    <w:rsid w:val="005F13AC"/>
    <w:rsid w:val="005F1419"/>
    <w:rsid w:val="006274C4"/>
    <w:rsid w:val="00637A31"/>
    <w:rsid w:val="00685C51"/>
    <w:rsid w:val="006946F9"/>
    <w:rsid w:val="006A1962"/>
    <w:rsid w:val="006C10D5"/>
    <w:rsid w:val="006D7F08"/>
    <w:rsid w:val="006F098B"/>
    <w:rsid w:val="00743E62"/>
    <w:rsid w:val="00761814"/>
    <w:rsid w:val="00795A85"/>
    <w:rsid w:val="007A4446"/>
    <w:rsid w:val="007B67C1"/>
    <w:rsid w:val="007E2E11"/>
    <w:rsid w:val="007F250A"/>
    <w:rsid w:val="00804636"/>
    <w:rsid w:val="00827619"/>
    <w:rsid w:val="00831E35"/>
    <w:rsid w:val="00834145"/>
    <w:rsid w:val="00855351"/>
    <w:rsid w:val="00865700"/>
    <w:rsid w:val="008662EE"/>
    <w:rsid w:val="008830C1"/>
    <w:rsid w:val="008C192D"/>
    <w:rsid w:val="008F203D"/>
    <w:rsid w:val="00937430"/>
    <w:rsid w:val="0095193C"/>
    <w:rsid w:val="00953D8E"/>
    <w:rsid w:val="0096129D"/>
    <w:rsid w:val="00964662"/>
    <w:rsid w:val="00996BCC"/>
    <w:rsid w:val="009B0969"/>
    <w:rsid w:val="009D2FFD"/>
    <w:rsid w:val="009F44A3"/>
    <w:rsid w:val="009F4B1C"/>
    <w:rsid w:val="009F594F"/>
    <w:rsid w:val="00A12864"/>
    <w:rsid w:val="00A371E7"/>
    <w:rsid w:val="00A37CD8"/>
    <w:rsid w:val="00A57B47"/>
    <w:rsid w:val="00A615F7"/>
    <w:rsid w:val="00A76B89"/>
    <w:rsid w:val="00A84541"/>
    <w:rsid w:val="00A93945"/>
    <w:rsid w:val="00AC759A"/>
    <w:rsid w:val="00B02BAA"/>
    <w:rsid w:val="00B03A96"/>
    <w:rsid w:val="00B128CA"/>
    <w:rsid w:val="00B23B50"/>
    <w:rsid w:val="00B30231"/>
    <w:rsid w:val="00B43568"/>
    <w:rsid w:val="00B54FC2"/>
    <w:rsid w:val="00B9056D"/>
    <w:rsid w:val="00B92D4C"/>
    <w:rsid w:val="00BE5521"/>
    <w:rsid w:val="00BF3512"/>
    <w:rsid w:val="00BF48A7"/>
    <w:rsid w:val="00C0595E"/>
    <w:rsid w:val="00C21243"/>
    <w:rsid w:val="00C37DA2"/>
    <w:rsid w:val="00C50A9F"/>
    <w:rsid w:val="00C862A8"/>
    <w:rsid w:val="00C9671F"/>
    <w:rsid w:val="00CB455E"/>
    <w:rsid w:val="00CF1877"/>
    <w:rsid w:val="00D51DEF"/>
    <w:rsid w:val="00D8558B"/>
    <w:rsid w:val="00D90174"/>
    <w:rsid w:val="00DA46C1"/>
    <w:rsid w:val="00DB0E3F"/>
    <w:rsid w:val="00DE4A0A"/>
    <w:rsid w:val="00E06A6A"/>
    <w:rsid w:val="00E36CAB"/>
    <w:rsid w:val="00E64020"/>
    <w:rsid w:val="00ED4D90"/>
    <w:rsid w:val="00F05216"/>
    <w:rsid w:val="00F45015"/>
    <w:rsid w:val="00F4686D"/>
    <w:rsid w:val="00F52CE2"/>
    <w:rsid w:val="00F6292C"/>
    <w:rsid w:val="00F72DEE"/>
    <w:rsid w:val="00F937B8"/>
    <w:rsid w:val="00FA1F4B"/>
    <w:rsid w:val="00FB7FA2"/>
    <w:rsid w:val="00FD3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D056987"/>
  <w15:docId w15:val="{8676A819-68A4-42E5-8BB3-C318A0A09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2A517F"/>
    <w:pPr>
      <w:jc w:val="both"/>
    </w:pPr>
    <w:rPr>
      <w:sz w:val="28"/>
      <w:lang w:val="uk-UA"/>
    </w:rPr>
  </w:style>
  <w:style w:type="paragraph" w:styleId="1">
    <w:name w:val="heading 1"/>
    <w:basedOn w:val="a"/>
    <w:next w:val="a"/>
    <w:qFormat/>
    <w:rsid w:val="002A517F"/>
    <w:pPr>
      <w:suppressAutoHyphens/>
      <w:spacing w:line="336" w:lineRule="auto"/>
      <w:jc w:val="center"/>
      <w:outlineLvl w:val="0"/>
    </w:pPr>
    <w:rPr>
      <w:b/>
      <w:caps/>
      <w:kern w:val="28"/>
    </w:rPr>
  </w:style>
  <w:style w:type="paragraph" w:styleId="2">
    <w:name w:val="heading 2"/>
    <w:basedOn w:val="a"/>
    <w:next w:val="a"/>
    <w:qFormat/>
    <w:rsid w:val="002A517F"/>
    <w:pPr>
      <w:suppressAutoHyphens/>
      <w:spacing w:line="336" w:lineRule="auto"/>
      <w:ind w:left="851"/>
      <w:outlineLvl w:val="1"/>
    </w:pPr>
    <w:rPr>
      <w:b/>
    </w:rPr>
  </w:style>
  <w:style w:type="paragraph" w:styleId="3">
    <w:name w:val="heading 3"/>
    <w:basedOn w:val="a"/>
    <w:next w:val="a"/>
    <w:qFormat/>
    <w:rsid w:val="002A517F"/>
    <w:pPr>
      <w:suppressAutoHyphens/>
      <w:spacing w:line="336" w:lineRule="auto"/>
      <w:ind w:left="851"/>
      <w:outlineLvl w:val="2"/>
    </w:pPr>
    <w:rPr>
      <w:b/>
    </w:rPr>
  </w:style>
  <w:style w:type="paragraph" w:styleId="4">
    <w:name w:val="heading 4"/>
    <w:basedOn w:val="a"/>
    <w:next w:val="a"/>
    <w:qFormat/>
    <w:rsid w:val="002A517F"/>
    <w:pPr>
      <w:suppressAutoHyphens/>
      <w:spacing w:line="336" w:lineRule="auto"/>
      <w:jc w:val="center"/>
      <w:outlineLvl w:val="3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2A517F"/>
    <w:pPr>
      <w:tabs>
        <w:tab w:val="center" w:pos="4153"/>
        <w:tab w:val="right" w:pos="8306"/>
      </w:tabs>
    </w:pPr>
  </w:style>
  <w:style w:type="paragraph" w:styleId="a4">
    <w:name w:val="caption"/>
    <w:basedOn w:val="a"/>
    <w:next w:val="a"/>
    <w:qFormat/>
    <w:rsid w:val="002A517F"/>
    <w:pPr>
      <w:suppressAutoHyphens/>
      <w:spacing w:line="336" w:lineRule="auto"/>
      <w:jc w:val="center"/>
    </w:pPr>
  </w:style>
  <w:style w:type="paragraph" w:styleId="a5">
    <w:name w:val="footer"/>
    <w:basedOn w:val="a"/>
    <w:rsid w:val="002A517F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2A517F"/>
    <w:rPr>
      <w:rFonts w:ascii="Times New Roman" w:hAnsi="Times New Roman"/>
      <w:noProof w:val="0"/>
      <w:lang w:val="uk-UA"/>
    </w:rPr>
  </w:style>
  <w:style w:type="paragraph" w:styleId="10">
    <w:name w:val="toc 1"/>
    <w:basedOn w:val="a"/>
    <w:next w:val="a"/>
    <w:autoRedefine/>
    <w:semiHidden/>
    <w:rsid w:val="002A517F"/>
    <w:pPr>
      <w:tabs>
        <w:tab w:val="right" w:leader="dot" w:pos="9355"/>
      </w:tabs>
      <w:spacing w:line="336" w:lineRule="auto"/>
      <w:ind w:right="851"/>
      <w:jc w:val="left"/>
    </w:pPr>
    <w:rPr>
      <w:caps/>
    </w:rPr>
  </w:style>
  <w:style w:type="paragraph" w:styleId="20">
    <w:name w:val="toc 2"/>
    <w:basedOn w:val="a"/>
    <w:next w:val="a"/>
    <w:autoRedefine/>
    <w:semiHidden/>
    <w:rsid w:val="002A517F"/>
    <w:pPr>
      <w:tabs>
        <w:tab w:val="right" w:leader="dot" w:pos="9355"/>
      </w:tabs>
      <w:spacing w:line="336" w:lineRule="auto"/>
      <w:ind w:left="284" w:right="851"/>
      <w:jc w:val="left"/>
    </w:pPr>
  </w:style>
  <w:style w:type="paragraph" w:styleId="30">
    <w:name w:val="toc 3"/>
    <w:basedOn w:val="a"/>
    <w:next w:val="a"/>
    <w:autoRedefine/>
    <w:semiHidden/>
    <w:rsid w:val="002A517F"/>
    <w:pPr>
      <w:tabs>
        <w:tab w:val="right" w:leader="dot" w:pos="9355"/>
      </w:tabs>
      <w:spacing w:line="336" w:lineRule="auto"/>
      <w:ind w:left="567" w:right="851"/>
      <w:jc w:val="left"/>
    </w:pPr>
  </w:style>
  <w:style w:type="paragraph" w:styleId="40">
    <w:name w:val="toc 4"/>
    <w:basedOn w:val="a"/>
    <w:next w:val="a"/>
    <w:autoRedefine/>
    <w:semiHidden/>
    <w:rsid w:val="002A517F"/>
    <w:pPr>
      <w:tabs>
        <w:tab w:val="right" w:leader="dot" w:pos="9356"/>
      </w:tabs>
      <w:spacing w:line="336" w:lineRule="auto"/>
      <w:ind w:left="284" w:right="851"/>
      <w:jc w:val="left"/>
    </w:pPr>
  </w:style>
  <w:style w:type="paragraph" w:styleId="a7">
    <w:name w:val="Body Text"/>
    <w:basedOn w:val="a"/>
    <w:rsid w:val="002A517F"/>
    <w:pPr>
      <w:spacing w:line="336" w:lineRule="auto"/>
      <w:ind w:firstLine="851"/>
    </w:pPr>
  </w:style>
  <w:style w:type="paragraph" w:customStyle="1" w:styleId="a8">
    <w:name w:val="Переменные"/>
    <w:basedOn w:val="a7"/>
    <w:rsid w:val="002A517F"/>
    <w:pPr>
      <w:tabs>
        <w:tab w:val="left" w:pos="482"/>
      </w:tabs>
      <w:ind w:left="482" w:hanging="482"/>
    </w:pPr>
  </w:style>
  <w:style w:type="paragraph" w:styleId="a9">
    <w:name w:val="Document Map"/>
    <w:basedOn w:val="a"/>
    <w:semiHidden/>
    <w:rsid w:val="002A517F"/>
    <w:pPr>
      <w:shd w:val="clear" w:color="auto" w:fill="000080"/>
    </w:pPr>
    <w:rPr>
      <w:sz w:val="24"/>
    </w:rPr>
  </w:style>
  <w:style w:type="paragraph" w:customStyle="1" w:styleId="aa">
    <w:name w:val="Формула"/>
    <w:basedOn w:val="a7"/>
    <w:rsid w:val="002A517F"/>
    <w:pPr>
      <w:tabs>
        <w:tab w:val="center" w:pos="4536"/>
        <w:tab w:val="right" w:pos="9356"/>
      </w:tabs>
      <w:ind w:firstLine="0"/>
    </w:pPr>
  </w:style>
  <w:style w:type="paragraph" w:customStyle="1" w:styleId="ab">
    <w:name w:val="Чертежный"/>
    <w:link w:val="ac"/>
    <w:rsid w:val="002A517F"/>
    <w:pPr>
      <w:jc w:val="both"/>
    </w:pPr>
    <w:rPr>
      <w:rFonts w:ascii="ISOCPEUR" w:hAnsi="ISOCPEUR"/>
      <w:i/>
      <w:sz w:val="28"/>
      <w:lang w:val="uk-UA"/>
    </w:rPr>
  </w:style>
  <w:style w:type="paragraph" w:customStyle="1" w:styleId="ad">
    <w:name w:val="Листинг программы"/>
    <w:rsid w:val="002A517F"/>
    <w:pPr>
      <w:suppressAutoHyphens/>
    </w:pPr>
    <w:rPr>
      <w:noProof/>
    </w:rPr>
  </w:style>
  <w:style w:type="paragraph" w:styleId="ae">
    <w:name w:val="annotation text"/>
    <w:basedOn w:val="a"/>
    <w:semiHidden/>
    <w:rsid w:val="002A517F"/>
    <w:rPr>
      <w:rFonts w:ascii="Journal" w:hAnsi="Journal"/>
      <w:sz w:val="24"/>
    </w:rPr>
  </w:style>
  <w:style w:type="character" w:customStyle="1" w:styleId="ac">
    <w:name w:val="Чертежный Знак"/>
    <w:link w:val="ab"/>
    <w:rsid w:val="0055241E"/>
    <w:rPr>
      <w:rFonts w:ascii="ISOCPEUR" w:hAnsi="ISOCPEUR"/>
      <w:i/>
      <w:sz w:val="28"/>
      <w:lang w:val="uk-UA"/>
    </w:rPr>
  </w:style>
  <w:style w:type="table" w:styleId="af">
    <w:name w:val="Table Grid"/>
    <w:basedOn w:val="a1"/>
    <w:uiPriority w:val="39"/>
    <w:rsid w:val="00B54FC2"/>
    <w:rPr>
      <w:rFonts w:asciiTheme="minorHAnsi" w:eastAsiaTheme="minorHAnsi" w:hAnsiTheme="minorHAnsi" w:cstheme="minorBid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DOWS\Temp\Rar$DIa0.243\Forms_A4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1017C36EB74DC8498230AAE9C13B81B7" ma:contentTypeVersion="0" ma:contentTypeDescription="Создание документа." ma:contentTypeScope="" ma:versionID="b0004fe8043c84cf36f7683ced03c08b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092c53c41ebcaed16a7ceff08f01c09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E4D9A23-A9DB-43CE-8D7B-E329BECD3E7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BB8D34B-E266-41F3-8F43-163EEADF751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723FAF2-E03D-47D7-8FFF-769A6877B21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C:\WINDOWS\Temp\Rar$DIa0.243\Forms_A4.dot</Template>
  <TotalTime>148</TotalTime>
  <Pages>6</Pages>
  <Words>75</Words>
  <Characters>431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 office</Company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Microsoft Office User</cp:lastModifiedBy>
  <cp:revision>46</cp:revision>
  <cp:lastPrinted>2021-06-06T16:31:00Z</cp:lastPrinted>
  <dcterms:created xsi:type="dcterms:W3CDTF">2021-06-04T09:18:00Z</dcterms:created>
  <dcterms:modified xsi:type="dcterms:W3CDTF">2021-06-09T20:41:00Z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0x0101001017C36EB74DC8498230AAE9C13B81B7</vt:lpwstr>
  </property>
</Properties>
</file>